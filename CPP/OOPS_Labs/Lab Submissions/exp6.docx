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 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Base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virtual 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cout&lt;&lt;"Display base class."&lt;&lt;endl;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virtual void show()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cout&lt;&lt;"Show base class."&lt;&lt;endl;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Derived:public Base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cout&lt;&lt;"Display derived class."&lt;&lt;endl;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show()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cout&lt;&lt;"Show derived class."&lt;&lt;endl;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Base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Derived 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Base *bptr;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bptr=&amp;B;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cout&lt;&lt;"bptr points to base."&lt;&lt;endl;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bptr-&gt;display();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bptr-&gt;show();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bptr=&amp;D;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cout&lt;&lt;"bptr points to derived."&lt;&lt;endl;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bptr-&gt;display();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bptr-&gt;show();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-48260</wp:posOffset>
            </wp:positionH>
            <wp:positionV relativeFrom="paragraph">
              <wp:posOffset>352425</wp:posOffset>
            </wp:positionV>
            <wp:extent cx="6120130" cy="1346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 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media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virtual void display()=0; //Pure virtual function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book: public media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cout&lt;&lt;"Book name is the Silmarillion."&lt;&lt;endl;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tape: public media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cout&lt;&lt;"Tape name is Star Wars Return Of The Jedi."&lt;&lt;endl;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media * bptr[2];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 D1;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tape D2;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bptr[0]=&amp;D1;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bptr[1]=&amp;D2;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bptr[0]-&gt;display();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bptr[1]-&gt;display();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1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6</TotalTime>
  <Application>LibreOffice/7.3.7.2$Linux_X86_64 LibreOffice_project/30$Build-2</Application>
  <AppVersion>15.0000</AppVersion>
  <Pages>2</Pages>
  <Words>147</Words>
  <Characters>888</Characters>
  <CharactersWithSpaces>1180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2022-11-16T18:05:29Z</dcterms:created>
  <dc:creator/>
  <dc:description/>
  <dc:language>en-US</dc:language>
  <cp:lastModifiedBy/>
  <dcterms:modified xsi:type="dcterms:W3CDTF">2022-11-17T20:01:36Z</dcterms:modified>
  <cp:revision>3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