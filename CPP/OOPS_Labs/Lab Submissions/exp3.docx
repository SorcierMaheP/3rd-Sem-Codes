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count=0;</w:t>
      </w:r>
    </w:p>
    <w:p>
      <w:pPr>
        <w:pStyle w:val="Normal"/>
        <w:bidi w:val="0"/>
        <w:jc w:val="left"/>
        <w:rPr/>
      </w:pPr>
      <w:r>
        <w:rPr/>
        <w:t>class A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m, 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A() // Default Constructor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cout&lt;&lt;"Constructor called."&lt;&lt;endl;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cout&lt;&lt;"Object created."&lt;&lt;endl&lt;&lt;endl;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A(int a, int b) // Parameterized Constructor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cout&lt;&lt;"Constructor called."&lt;&lt;endl;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cout&lt;&lt;"Object created."&lt;&lt;endl&lt;&lt;endl;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 = 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 =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A(A &amp;i) // Copy Constructor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cout&lt;&lt;"Constructor called."&lt;&lt;endl;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cout&lt;&lt;"Object created."&lt;&lt;endl&lt;&lt;endl;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 = i.m;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 = i.n;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~A() //Destructor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cout&lt;&lt;"Destructor called."&lt;&lt;endl;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cout&lt;&lt;"Object destroyed."&lt;&lt;endl&lt;&lt;endl;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"Value of m:" &lt;&lt; m &lt;&lt; " "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&lt;&lt; "n:" &lt;&lt; n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cout&lt;&lt;"Passed values will be displayed."&lt;&lt;endl;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 a(100, 50);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cout&lt;&lt;"Copied values will be displayed."&lt;&lt;endl;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 b(a);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 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 d(11,12);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35470" cy="4519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</TotalTime>
  <Application>LibreOffice/7.3.6.2$Linux_X86_64 LibreOffice_project/30$Build-2</Application>
  <AppVersion>15.0000</AppVersion>
  <Pages>3</Pages>
  <Words>128</Words>
  <Characters>711</Characters>
  <CharactersWithSpaces>1039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2022-10-19T17:37:02Z</dcterms:created>
  <dc:creator/>
  <dc:description/>
  <dc:language>en-US</dc:language>
  <cp:lastModifiedBy/>
  <dcterms:modified xsi:type="dcterms:W3CDTF">2022-10-19T19:06:26Z</dcterms:modified>
  <cp:revision>3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