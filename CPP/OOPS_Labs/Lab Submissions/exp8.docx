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CODE:-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template &lt;class T&gt;</w:t>
      </w:r>
    </w:p>
    <w:p>
      <w:pPr>
        <w:pStyle w:val="Normal"/>
        <w:bidi w:val="0"/>
        <w:jc w:val="left"/>
        <w:rPr/>
      </w:pPr>
      <w:r>
        <w:rPr/>
        <w:t>void my_swap(T &amp;a, T &amp;b)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 temp;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temp = a;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 = b;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 = temp;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i1 = 5, i2 = 10;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"For int."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"i1= " &lt;&lt; i1 &lt;&lt; " i2= " &lt;&lt; i2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my_swap(i1, i2);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"i1= " &lt;&lt; i1 &lt;&lt; " i2= " &lt;&lt; i2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float f1 = 5.5, f2 = 10.56;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"For float."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"f1= " &lt;&lt; f1 &lt;&lt; " f2= " &lt;&lt; f2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my_swap(f1, f2);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"f1= " &lt;&lt; f1 &lt;&lt; " f2= " &lt;&lt; f2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c1 = 'a', c2 = 'b';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"For char."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"c1= " &lt;&lt; c1 &lt;&lt; " c2= " &lt;&lt; c2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my_swap(c1, c2);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"c1= " &lt;&lt; c1 &lt;&lt; " c2= " &lt;&lt; c2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067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CODE:-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template &lt;class T&gt;</w:t>
      </w:r>
    </w:p>
    <w:p>
      <w:pPr>
        <w:pStyle w:val="Normal"/>
        <w:bidi w:val="0"/>
        <w:jc w:val="left"/>
        <w:rPr/>
      </w:pPr>
      <w:r>
        <w:rPr/>
        <w:t>class vector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getsize()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"Enter size." &lt;&lt; 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cin &gt;&gt; 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private: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 *A = new T(n);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getelem()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"Enter the elements of the vector." &lt;&lt; 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(int i = 0; i &lt; n; i++)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cin &gt;&gt; *(A + i);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display()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(int i = 0; i &lt; n; i++)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 &lt;&lt; *(A + i) &lt;&lt; " 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modify(int m)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 temp;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(m &gt; 0)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 &lt;&lt; "Enter the element to replace the current one." &lt;&lt; endl;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cin &gt;&gt; temp;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*(A + m - 1) = temp;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vector&lt;int&gt; v1;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vector&lt;float&gt; v2;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vector&lt;char&gt; v3;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m;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"Int vector."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v1.getsize();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v1.getelem();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"Original values."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v1.display();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"Enter value of position which is to be changed(&lt;1 no change)."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 &gt;&gt; m;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v1.modify(m);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"Changed values."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v1.display();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"Float vector"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v2.getsize();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v2.getelem();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"Original values."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v2.display();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"Enter value of position which is to be changed(&lt;1 no change)."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 &gt;&gt; m;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v2.modify(m);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"Changed values."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v2.display();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"Char vector"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v3.getsize();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v3.getelem();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"Original values."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v3.display();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"Enter value of position which is to be changed(&lt;1 no change)."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 &gt;&gt; m;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v3.modify(m);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"Changed values."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v3.display();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-30480</wp:posOffset>
            </wp:positionH>
            <wp:positionV relativeFrom="paragraph">
              <wp:posOffset>3870960</wp:posOffset>
            </wp:positionV>
            <wp:extent cx="6120130" cy="223964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2651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4"/>
      <w:szCs w:val="24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18</TotalTime>
  <Application>LibreOffice/7.4.3.2$Linux_X86_64 LibreOffice_project/40$Build-2</Application>
  <AppVersion>15.0000</AppVersion>
  <Pages>4</Pages>
  <Words>424</Words>
  <Characters>1659</Characters>
  <CharactersWithSpaces>2391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2022-12-06T18:55:31Z</dcterms:created>
  <dc:creator/>
  <dc:description/>
  <dc:language>en-US</dc:language>
  <cp:lastModifiedBy/>
  <cp:lastPrinted>2022-12-06T19:06:52Z</cp:lastPrinted>
  <dcterms:modified xsi:type="dcterms:W3CDTF">2022-12-06T19:14:02Z</dcterms:modified>
  <cp:revision>3</cp:revision>
  <dc:subject/>
  <dc:title>Default</dc:title>
</cp:coreProperties>
</file>