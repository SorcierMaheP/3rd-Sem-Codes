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Integer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Integer(int m=0)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 = 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operator++() // Unary Prefix Increment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Integer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temp.i = ++i;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operator++(int) // Unary Postfix Increment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Integer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temp.i = i++;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operator--() // Unary Prefix Decrement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Integer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temp.i = --i;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operator--(int) // Unary Postfix Decrement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Integer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temp.i = i--;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"The value is " &lt;&lt; i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I1(5), I2;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"Initial value."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I1.display();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I2 = ++I1;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 after pre increment."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I2.display();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I2 = I1++;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 after post increment."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I2.display();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"Initial value."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I1.display();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I2 = --I1;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 after pre decrement."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I2.display();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I2 = I1--;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 after post decrement."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I2.display();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7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Integer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m, 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Integer(int a = 0, int b 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 = 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operator*(Integer &amp;a)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Integer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temp.m = m * a.m;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temp.n = n * a.n;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operator-(int 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Integer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temp.m = m - 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temp.n = n - 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"Values of m and n are " &lt;&lt; m &lt;&lt; " and " &lt;&lt; n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friend Integer operator+(int, Integer);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friend int main();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Integer operator+(int a, Integer I)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temp.m = a + I.m;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temp.n = a + I.n;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x, y(5, 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"x=5+y"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"Values of y: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= 5 +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"Values of x:"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"x=x*y"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= Integer(3, 4);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 = Integer(5, 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"Values of x: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"Values of y: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= x *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"New values of x: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= Integer();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 = Integer(5, 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"x=y-5"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"Values of y: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= y - 5;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"Values of x:"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x.display();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7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Integer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m, 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Integer(int a = 0, int b 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 = 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friend ostream &amp;operator&lt;&lt;(ostream &amp;, const Integer &amp;);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friend istream &amp;operator&gt;&gt;(istream &amp;, Integer &amp;);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ostream &amp;operator&lt;&lt;(ostream &amp;os, const Integer &amp;I)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os &lt;&lt; "m:" &lt;&lt; I.m &lt;&lt; " "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&lt;&lt; "n:" &lt;&lt; I.n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os;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istream &amp;operator&gt;&gt;(istream &amp;is, Integer &amp;I)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is &gt;&gt; I.m &gt;&gt; I.n;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is;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I1, I2;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values of I1 and I2."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I1 &gt;&gt; I2;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"Values of I1 and I2 respectively are:"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I1 &lt;&lt; I2;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7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&lt;cstring&gt;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String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len;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len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String(char *s)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len = strlen(s);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new char[len + 1];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strcpy(p, 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operator+(String &amp;s)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temp.len = len + s.len;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temp.p = new char[temp.len + 1];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strcpy(temp.p, 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strcat(temp.p, s.p);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operator&lt;(String &amp;s)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 = strlen(p);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n = strlen(s.p);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(m &lt; n)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p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s2[20], s3[20];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the strings."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s2 &gt;&gt; s3;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str1, str2, str3;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str2 = String(s2);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str3 = String(s3);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str1 = str2 + str3;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str1.display();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s4[20], s5[20];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the strings to be compared."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s4 &gt;&gt; s5;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str4, str5;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str4 = String(s4);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str5 = String(s5);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(str4 &lt; str5)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"First string is smaller."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"Second string is smaller." &lt;&lt; 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70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vector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getsize()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size."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private: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 = new int(n);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getelem()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elements of the vector."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*(A +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*(A + i) &lt;&lt; 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 operator+(vector &amp;v)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vector w;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w.n = 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w.A[i] = A[i] + v.A[i];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w;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friend vector operator*(int &amp;, vector &amp;);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vector operator*(int &amp;m, vector &amp;v)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 w;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w.n = v.n;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v.n;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w.A[i] = m * v.A[i];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 v1, v2;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v1.getsize();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v1.getelem();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"Original values."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value of m."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v2 = m * v1;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"Changed values."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v2.display();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 v3, v4, v5;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the vectors for addition.Size should be same."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v3.getsize();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v3.getelem();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"Original values."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v3.display();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v4.getsize();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v4.getelem();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"Original values."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v4.display();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v5 = v3 + v4;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"Added vector."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v5.display();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70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0</TotalTime>
  <Application>LibreOffice/7.3.6.2$Linux_X86_64 LibreOffice_project/30$Build-2</Application>
  <AppVersion>15.0000</AppVersion>
  <Pages>14</Pages>
  <Words>948</Words>
  <Characters>3956</Characters>
  <CharactersWithSpaces>5827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2022-11-10T18:51:58Z</dcterms:created>
  <dc:creator/>
  <dc:description/>
  <dc:language>en-US</dc:language>
  <cp:lastModifiedBy/>
  <dcterms:modified xsi:type="dcterms:W3CDTF">2022-11-10T19:02:11Z</dcterms:modified>
  <cp:revision>2</cp:revision>
  <dc:subject/>
  <dc:title>Default</dc:title>
</cp:coreProperties>
</file>