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&lt;fstream&gt;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void bubbleSort(int array[], int size)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step = 0; step &lt; size - 1; step++)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i = 0; i &lt; size - step - 1;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(array[i] &gt; array[i + 1])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temp = array[i];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array[i] = array[i + 1];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array[i + 1] = temp;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fstream f1, f2, f3;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f1.open("file1.txt", ios::out);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the elements into the first file."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5;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num;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f1 &lt;&lt; num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f1.open("file1.txt", ios::in);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f2.open("file2.txt", ios::out);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the elements into the second file."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3;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num;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f2 &lt;&lt; num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f2.close();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f2.open("file2.txt", ios::in);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f3.open("file3.txt", ios::out);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"Contents of 1st file."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(f1)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f1 &gt;&gt; num;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(f1.eof() == 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num &lt;&lt; "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f3 &lt;&lt; num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endl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&lt;&lt; "Contents of 2nd file."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(f2)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f2 &gt;&gt; num;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(f2.eof() == 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num &lt;&lt; "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f3 &lt;&lt; num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f2.close();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f3.close();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f3.open("file3.txt", ios::in);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a[8], i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(f3)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f3 &gt;&gt; a[i++];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(f3.eof() == 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f3.close();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bubbleSort(a, 8);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f3.open("file3.txt", ios::out);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8;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f3 &lt;&lt; a[i]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f3.close();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f3.open("file3.txt", ios::in);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endl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&lt;&lt; "Contents of 3rd file."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(f3)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f3 &gt;&gt; num;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(f3.eof() == 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num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f3.close();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44"/>
          <w:szCs w:val="44"/>
        </w:rPr>
      </w:pPr>
      <w:r>
        <w:rPr>
          <w:b/>
          <w:bCs/>
          <w:i w:val="false"/>
          <w:iCs w:val="false"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4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&lt;fstream&gt;</w:t>
      </w:r>
    </w:p>
    <w:p>
      <w:pPr>
        <w:pStyle w:val="Normal"/>
        <w:bidi w:val="0"/>
        <w:jc w:val="left"/>
        <w:rPr/>
      </w:pPr>
      <w:r>
        <w:rPr/>
        <w:t>#include &lt;cstring&gt;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telephone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name[20];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phone;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getname()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Name: 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getchar();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cin.getline(name, 20);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getphone()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Phone Number: 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phone;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show()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"Name: " &lt;&lt; name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"Phone Number: " &lt;&lt; phone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*ret_name()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void add_telephone()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telephone t1;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fstream f1;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f1.open("telephone.txt", ios::binary | ios::app);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t1.getname();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t1.getphone();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f1.write((char *)&amp;t1, sizeof(t1));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"Telephone Directory Has Been Created"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cin.get();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display_records()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telephone t1;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fstream f1;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f1.open("telephone.txt", ios::binary | ios::in);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(!f1.good())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"File couldn't be opened."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cin.get();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"The records are: 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(f1.read((char *)&amp;t1, sizeof(t1)))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t1.show();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f1.close();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display_phone(char *str)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telephone t1;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fstream f1;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f1.open("telephone.txt", ios::binary | ios::in);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(!f1.good())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"File couldn't be opened."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cin.get();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flag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(f1.read((char *)&amp;t1, sizeof(t1)))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(strcmp(t1.ret_name(), str)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t1.show();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flag 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(flag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"Record does not exist." &lt;&lt; 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delete_telephone(char *str)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telephone t1;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fstream f1;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f1.open("telephone.txt", ios::binary | ios::in | ios::out);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(!f1.good())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"File couldn't be opened."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cin.get();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fstream f2;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f2.open("temp.txt", ios::out);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f1.seekg(0, ios::beg);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(f1.read((char *)&amp;t1, sizeof(t1)))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(strcmp(t1.ret_name(), str) !=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f2.write((char *)&amp;t1, sizeof(t1));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f2.close();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remove("telephone.txt");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rename("temp.txt", "telephone.txt");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"Record successfully deleted." &lt;&lt; 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modify_telephone(char *str)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flag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telephone t1;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fstream f1;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f1.open("telephone.txt", ios::binary | ios::in | ios::out);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(!f1.good())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"File couldn't be opened."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cin.get();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(!f1.eof() &amp;&amp; flag ==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f1.read((char *)&amp;t1, sizeof(t1));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(strcmp(t1.ret_name(), str)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t1.show();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"Enter The New Details."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t1.getphone();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pos = (-1) * (int)(sizeof(t1));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f1.seekp(pos, ios::cur);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f1.write((char *)&amp;t1, sizeof(t1));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"Successfully updated."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flag 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f1.close();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(flag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"Record does not exist." &lt;&lt; endl;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str[20];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"1.Add Telephone Records."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"2.Show Telephone Records."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"3.Search a Telephone Record as per name."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"4.Modify a Telephone Record as per name."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"5.Delete a Telephone Record as per name."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"6.Exit."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ch;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add_telephone();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display_records();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"Enter the name."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str;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display_phone(str);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"Enter the name."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str;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modify_telephone(str);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"Enter the name."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str;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delete_telephone(str);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"Erroneous input."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34290</wp:posOffset>
            </wp:positionH>
            <wp:positionV relativeFrom="paragraph">
              <wp:posOffset>514350</wp:posOffset>
            </wp:positionV>
            <wp:extent cx="6120130" cy="28549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bidi w:val="0"/>
        <w:jc w:val="left"/>
        <w:rPr/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44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44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66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&lt;fstream&gt;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&lt;cstring&gt;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student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name[20];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rollno;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address[30];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branch[10];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getroll()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"Enter roll number."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 &gt;&gt; rollno;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getdetails()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"Enter name."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getchar();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cin.getline(name, 20);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"Enter address."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cin.getline(address, 30);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"Enter branch."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cin.getline(branch, 10);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show()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"Name: " &lt;&lt; name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"Address: " &lt;&lt; address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"Roll number: " &lt;&lt; rollno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"Branch: " &lt;&lt; branch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rollret()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rollno;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*retname()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name;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addstudent(student s[], int 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fstream f1;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*s2, temp[20];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s[n].getroll();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s[n].getdetails();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strcpy(temp, s[n].retname());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s2 = strcat(temp, ".txt");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f1.open(s2, ios::binary | ios::app);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f1.write((char *)&amp;s[n], sizeof(s[n]));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f1.close();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"Student Database Has Been Created."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cin.get();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display_records(char *str)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fstream f1;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student s1;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*s2, temp[20];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strcpy(temp, str);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s2 = strcat(temp, ".txt");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f1.open(s2, ios::binary | ios::in);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(!f1.good())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"File couldn't be opened."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cin.get();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"The records are: 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(f1.read((char *)&amp;s1, sizeof(s1)))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s1.show();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f1.close();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search_roll(char *str, int roll)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student s1;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fstream f1;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*s2, temp[20];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strcpy(temp, str);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s2 = strcat(temp, ".txt");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f1.open(s2, ios::binary | ios::in);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(!f1.good())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"File couldn't be opened."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cin.get();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-1;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(f1.read((char *)&amp;s1, sizeof(s1)))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(s1.rollret() == roll)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s1.show();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f1.close();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delete_details(char *str, int roll)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student s1;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fstream f1;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*s2, temp[20];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strcpy(temp, str);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s2 = strcat(temp, ".txt");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f1.open(s2, ios::binary | ios::in);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(!f1.good())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"File couldn't be opened."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cin.get();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fstream f2;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f2.open("temp.txt", ios::binary | ios::out);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f1.seekg(0, ios::beg);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(f1.read((char *)&amp;s1, sizeof(s1)))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(s1.rollret() != roll)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f2.write((char *)&amp;s1, sizeof(s1));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f1.close();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f2.close();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remove(s2);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rename("temp.txt", s2);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f1.open(s2, ios::binary | ios::in);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f1.seekg(0, ios::end);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file_size = f1.tellg();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(file_size ==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remove(s2);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"Record successfully deleted."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modify_details(char *str, int roll)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student s1;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fstream f1;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*s2, temp[20];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strcpy(temp, str);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s2 = strcat(temp, ".txt");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f1.open(s2, ios::binary | ios::in | ios::out);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(!f1.good())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"File couldn't be opened."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cin.get();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-1;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(f1.read((char *)&amp;s1, sizeof(s1)))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(s1.rollret() == roll)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s1.show();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"Enter The New Details."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s1.getdetails();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int pos = (-1) * (int)(sizeof(s1));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f1.seekp(pos, ios::cur);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f1.write((char *)&amp;s1, sizeof(s1));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"Successfully updated."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f1.close();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ch, roll, i = 0, check, flag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student s[10];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flag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"1.Add details."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"2.Display details."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"3.Search for student using roll number."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"4.Update student details using roll number."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"5.Delete student details using roll number."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"6.Exit."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 &gt;&gt; ch;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switch (ch)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addstudent(s, i++);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"The details are: 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j = 0; j &lt; i; j++)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display_records(s[j].retname());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3: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"Enter roll number."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cin &gt;&gt; roll;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j = 0; j &lt; i; j++)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check = search_roll(s[j].retname(), roll);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(!check)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cout &lt;&lt; "Records do not exist."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4: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"Enter roll number."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cin &gt;&gt; roll;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j = 0; j &lt; i; j++)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check = modify_details(s[j].retname(), roll);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(!check)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cout &lt;&lt; "Records do not exist."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5: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"Enter roll number."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cin &gt;&gt; roll;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for (int j = 0; j &lt; i; j++)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 (s[j].rollret() == roll)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flag =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for (int k = j; k &lt; i - 1; k++)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s[k] = s[k + 1];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delete_details(s[j].retname(), roll);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(flag)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i--;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cout &lt;&lt; "Records do not exist."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case 6: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default: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"Erroneous input."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52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52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52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523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523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130</TotalTime>
  <Application>LibreOffice/7.4.3.2$Linux_X86_64 LibreOffice_project/40$Build-2</Application>
  <AppVersion>15.0000</AppVersion>
  <Pages>16</Pages>
  <Words>1489</Words>
  <Characters>7597</Characters>
  <CharactersWithSpaces>11751</CharactersWithSpaces>
  <Paragraphs>530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2022-12-09T15:38:54Z</dcterms:created>
  <dc:creator/>
  <dc:description/>
  <dc:language>en-US</dc:language>
  <cp:lastModifiedBy/>
  <dcterms:modified xsi:type="dcterms:W3CDTF">2022-12-09T17:49:28Z</dcterms:modified>
  <cp:revision>2</cp:revision>
  <dc:subject/>
  <dc:title>Default</dc:title>
</cp:coreProperties>
</file>