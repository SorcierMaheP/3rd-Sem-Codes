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 include &lt;iostream&gt;</w:t>
      </w:r>
    </w:p>
    <w:p>
      <w:pPr>
        <w:pStyle w:val="Normal"/>
        <w:bidi w:val="0"/>
        <w:jc w:val="left"/>
        <w:rPr/>
      </w:pPr>
      <w:r>
        <w:rPr/>
        <w:t># include &lt;iomanip&gt;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complex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real,imag;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cout&lt;&lt;"The complex number is : "&lt;&lt; setprecision(4)&lt;&lt;real&lt;&lt;" + "&lt;&lt;setprecision(4)&lt;&lt;imag&lt;&lt;"I"&lt;&lt;endl;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void enter()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cout&lt;&lt;"Enter the real and imaginary parts."&lt;&lt;endl;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cin&gt;&gt;real&gt;&gt;imag;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friend complex sum(complex &amp;c1,complex &amp;c2);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complex sum(complex &amp;a, complex &amp;b)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complex 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c.real=a.real+b.real;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c.imag=a.imag+b.imag;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complex c1,c2,c3;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c1.enter();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c2.enter();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c3=sum(c1,c2);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c3.display();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-201295</wp:posOffset>
            </wp:positionH>
            <wp:positionV relativeFrom="paragraph">
              <wp:posOffset>50800</wp:posOffset>
            </wp:positionV>
            <wp:extent cx="6569075" cy="1302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profile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user[30];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units;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float price=0.0;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enter()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cout&lt;&lt;"Enter name."&lt;&lt;endl;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cin&gt;&gt;user;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cout&lt;&lt;"Enter units."&lt;&lt;endl;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cin&gt;&gt;units;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calc()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while(units&gt;0)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if(units&lt;=100)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{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price+=units*0.6;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units=0;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if(units&gt;100 &amp;&amp; units &lt;=300)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price+=(units-100)*0.8;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units=100;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if(units&gt;300)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price+=(units-300)*0.9;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units=300;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if(price&lt;50.0)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price=50.0;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if(price&gt;300.0)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price+=0.15*price;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cout&lt;&lt;"The charge incurred by user "&lt;&lt;user&lt;&lt;" is "&lt;&lt;price&lt;&lt;" Rs."&lt;&lt;endl;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cout&lt;&lt;"Enter the total number of users."&lt;&lt;endl;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cin&gt;&gt;num;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profile p[num];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i=0;i&lt;num;i++)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cout&lt;&lt;"Enter details of user "&lt;&lt;i+1&lt;&lt;"."&lt;&lt;endl;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p[i].enter();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p[i].calc();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p[i].display();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7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DB;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DM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m, cm;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DM()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cm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get()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the data in metric units."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m &gt;&gt; cm;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"\nMetre: " &lt;&lt; 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"\nCentimetre: " &lt;&lt; cm&lt;&lt;endl;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friend void add(DM, DB,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DB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ft, ic;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DB()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ft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ic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get()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"Enter the data in imperial units."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ft &gt;&gt; ic;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"\nFeet: " &lt;&lt; ft;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"\nInch: " &lt;&lt; ic&lt;&lt;endl;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friend void add(DM, DB, int);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add(DM a, DB b, 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 ==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DM sum;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float c = (a.m * 100.0 + a.cm + b.ft * 30.48 + b.ic * 2.54);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 &gt;= 100)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sum.m = c / 100;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sum.cm = c - sum.m * 100;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sum.m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sum.cm =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sum.display();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 (n ==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DB sum;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float i = (a.m * 39.37 + a.cm / 2.54 + b.ft * 12.0 + b.ic);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 &gt;= 12)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sum.ft = i / 12;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sum.ic = i - sum.ft * 12;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sum.ft = 0.0;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sum.ic =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sum.display();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DM 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DB b;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b.get();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1 for result in metric units or 2 for result in imperial units."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cin &gt;&gt;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(ch == 1 || ch == 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add(a, b, 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2335530</wp:posOffset>
            </wp:positionV>
            <wp:extent cx="6120130" cy="18700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</wp:posOffset>
            </wp:positionH>
            <wp:positionV relativeFrom="paragraph">
              <wp:posOffset>137160</wp:posOffset>
            </wp:positionV>
            <wp:extent cx="6120130" cy="19424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counting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count[6];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counting()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6;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count[i]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vote(int 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count[n]++;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display()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5;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cout &lt;&lt; "Candidate " &lt;&lt; i + 1 &lt;&lt; " : " &lt;&lt; count[i] &lt;&lt; " votes."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"Spoilt ballots: " &lt;&lt; count[5]&lt;&lt;endl;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counting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votes of candidates from 1 to 5."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"Enter 0 to exit and display result."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 &lt;&lt; "Other entries will be counted as spoiled."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cin &gt;&gt;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(ch &gt;= 1 &amp;&amp; ch &lt;= 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c.vote(ch - 1);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 if (ch !=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c.vote(5);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c.display();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8760" cy="4244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</TotalTime>
  <Application>LibreOffice/7.3.6.2$Linux_X86_64 LibreOffice_project/30$Build-2</Application>
  <AppVersion>15.0000</AppVersion>
  <Pages>10</Pages>
  <Words>598</Words>
  <Characters>2661</Characters>
  <CharactersWithSpaces>4229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2022-10-17T05:58:23Z</dcterms:created>
  <dc:creator/>
  <dc:description/>
  <dc:language>en-US</dc:language>
  <cp:lastModifiedBy/>
  <dcterms:modified xsi:type="dcterms:W3CDTF">2022-10-20T07:41:59Z</dcterms:modified>
  <cp:revision>3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