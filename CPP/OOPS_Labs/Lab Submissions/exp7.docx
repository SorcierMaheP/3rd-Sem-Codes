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s = "object", s2 = "", s3 = "";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6;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s2 = "";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s3 = "";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6 - i; j++)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s2 += s[j];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s2;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5 - i; j &gt;= 0; j--)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cout.width(6 + i);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cout.setf(ios::right, ios::adjustfield);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s3 += s[j];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 == 5)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cout.fill('*');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s3;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4; i &gt;= 0; i--)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s2 = "";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s3 = "";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6 - i; j++)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s2 += s[j];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s2;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cout.fill(' ');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5 - i; j &gt;= 0; j--)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cout.width(6 + i);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cout.setf(ios::right, ios::adjustfield);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s3 += s[j];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s3;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6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string str;</w:t>
      </w:r>
    </w:p>
    <w:p>
      <w:pPr>
        <w:pStyle w:val="Normal"/>
        <w:bidi w:val="0"/>
        <w:jc w:val="left"/>
        <w:rPr/>
      </w:pPr>
      <w:r>
        <w:rPr/>
        <w:tab/>
        <w:t>int words = -2, chars = 0, lines = -2;</w:t>
      </w:r>
    </w:p>
    <w:p>
      <w:pPr>
        <w:pStyle w:val="Normal"/>
        <w:bidi w:val="0"/>
        <w:jc w:val="left"/>
        <w:rPr/>
      </w:pPr>
      <w:r>
        <w:rPr/>
        <w:tab/>
        <w:t>cout &lt;&lt; "Enter a string.\n";</w:t>
      </w:r>
    </w:p>
    <w:p>
      <w:pPr>
        <w:pStyle w:val="Normal"/>
        <w:bidi w:val="0"/>
        <w:jc w:val="left"/>
        <w:rPr/>
      </w:pPr>
      <w:r>
        <w:rPr/>
        <w:tab/>
        <w:t>do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getline(cin, str);</w:t>
      </w:r>
    </w:p>
    <w:p>
      <w:pPr>
        <w:pStyle w:val="Normal"/>
        <w:bidi w:val="0"/>
        <w:jc w:val="left"/>
        <w:rPr/>
      </w:pPr>
      <w:r>
        <w:rPr/>
        <w:tab/>
        <w:tab/>
        <w:t>for (int i = 0; i &lt;= str.length(); i++)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if (str[i] == '.' || str[i] == '\0')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lines++;</w:t>
      </w:r>
    </w:p>
    <w:p>
      <w:pPr>
        <w:pStyle w:val="Normal"/>
        <w:bidi w:val="0"/>
        <w:jc w:val="left"/>
        <w:rPr/>
      </w:pPr>
      <w:r>
        <w:rPr/>
        <w:tab/>
        <w:tab/>
        <w:tab/>
        <w:t>if (str[i] == ' ' || str[i] == '\0' || str[i] == '.')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words++;</w:t>
      </w:r>
    </w:p>
    <w:p>
      <w:pPr>
        <w:pStyle w:val="Normal"/>
        <w:bidi w:val="0"/>
        <w:jc w:val="left"/>
        <w:rPr/>
      </w:pPr>
      <w:r>
        <w:rPr/>
        <w:tab/>
        <w:tab/>
        <w:tab/>
        <w:t>if (str[i] != ' ' &amp;&amp; str[i] != '.' &amp;&amp; str[i] != '\0')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chars++;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 while (str.length());</w:t>
      </w:r>
    </w:p>
    <w:p>
      <w:pPr>
        <w:pStyle w:val="Normal"/>
        <w:bidi w:val="0"/>
        <w:jc w:val="left"/>
        <w:rPr/>
      </w:pPr>
      <w:r>
        <w:rPr/>
        <w:tab/>
        <w:t>cout.setf(ios::left, ios::adjustfield);</w:t>
      </w:r>
    </w:p>
    <w:p>
      <w:pPr>
        <w:pStyle w:val="Normal"/>
        <w:bidi w:val="0"/>
        <w:jc w:val="left"/>
        <w:rPr/>
      </w:pPr>
      <w:r>
        <w:rPr/>
        <w:tab/>
        <w:t>cout &lt;&lt; setw(20) &lt;&lt; "Number of words" &lt;&lt; setw(25) &lt;&lt; "Number of characters" &lt;&lt; setw(25) &lt;&lt; "Number of lines" &lt;&lt; endl;</w:t>
      </w:r>
    </w:p>
    <w:p>
      <w:pPr>
        <w:pStyle w:val="Normal"/>
        <w:bidi w:val="0"/>
        <w:jc w:val="left"/>
        <w:rPr/>
      </w:pPr>
      <w:r>
        <w:rPr/>
        <w:tab/>
        <w:t>cout.setf(ios::right, ios::adjustfield);</w:t>
      </w:r>
    </w:p>
    <w:p>
      <w:pPr>
        <w:pStyle w:val="Normal"/>
        <w:bidi w:val="0"/>
        <w:jc w:val="left"/>
        <w:rPr/>
      </w:pPr>
      <w:r>
        <w:rPr/>
        <w:tab/>
        <w:t>cout &lt;&lt; setw(15) &lt;&lt; words &lt;&lt; setw(25) &lt;&lt; chars &lt;&lt; setw(20) &lt;&lt; lines &lt;&lt; endl;</w:t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-22860</wp:posOffset>
            </wp:positionH>
            <wp:positionV relativeFrom="paragraph">
              <wp:posOffset>347980</wp:posOffset>
            </wp:positionV>
            <wp:extent cx="6120130" cy="3386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sum;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setw(2) &lt;&lt; "n" &lt;&lt; setw(20) &lt;&lt; "Inverse_of_n" &lt;&lt; setw(25) &lt;&lt; "Sum_of_terms" &lt;&lt; endl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&lt;= 10;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setw(2) &lt;&lt; i &lt;&lt; setw(18) &lt;&lt; setprecision(4) &lt;&lt; setiosflags(ios::showpoint) &lt;&lt; setiosflags(ios::scientific) &lt;&lt; 1.0 /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sum += 1.0 /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setw(23) &lt;&lt; resetiosflags(ios::scientific) &lt;&lt; setprecision(5) &lt;&lt; sum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65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12</TotalTime>
  <Application>LibreOffice/7.4.3.2$Linux_X86_64 LibreOffice_project/40$Build-2</Application>
  <AppVersion>15.0000</AppVersion>
  <Pages>5</Pages>
  <Words>358</Words>
  <Characters>1487</Characters>
  <CharactersWithSpaces>2143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2022-12-06T18:43:06Z</dcterms:created>
  <dc:creator/>
  <dc:description/>
  <dc:language>en-US</dc:language>
  <cp:lastModifiedBy/>
  <dcterms:modified xsi:type="dcterms:W3CDTF">2022-12-06T22:50:41Z</dcterms:modified>
  <cp:revision>4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