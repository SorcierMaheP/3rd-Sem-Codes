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divide(int a, int b)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"Inside function.\n";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(b !=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"Result of division is :" &lt;&lt; float(a) / b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"Error.Throwing..."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b;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(int i)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"Cannot handle the exception.Rethrowing..."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throw;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divide(5, 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divide(10,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(int j)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"Caught the exception :" &lt;&lt; j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test(int 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(x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x; // int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(x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'x'; // char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(x == -1)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1.0; // double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"x";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(int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"Caught int " &lt;&lt; m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(char c)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"Caught char " &lt;&lt; c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(double 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"Caught double " &lt;&lt; fixed &lt;&lt; d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catch (...)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"Caught default exception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test(0);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test(-1);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test(2);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(A)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6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(B)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4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Application>LibreOffice/7.4.3.2$Linux_X86_64 LibreOffice_project/40$Build-2</Application>
  <AppVersion>15.0000</AppVersion>
  <Pages>3</Pages>
  <Words>205</Words>
  <Characters>788</Characters>
  <CharactersWithSpaces>1284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2022-12-01T20:03:05Z</dcterms:created>
  <dc:creator/>
  <dc:description/>
  <dc:language>en-US</dc:language>
  <cp:lastModifiedBy/>
  <dcterms:modified xsi:type="dcterms:W3CDTF">2022-12-01T20:13:32Z</dcterms:modified>
  <cp:revision>2</cp:revision>
  <dc:subject/>
  <dc:title>Default</dc:title>
</cp:coreProperties>
</file>