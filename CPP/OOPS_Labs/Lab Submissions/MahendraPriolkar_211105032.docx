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Q1)a)</w:t>
      </w:r>
    </w:p>
    <w:p>
      <w:pPr>
        <w:pStyle w:val="Normal"/>
        <w:bidi w:val="0"/>
        <w:jc w:val="left"/>
        <w:rPr/>
      </w:pPr>
      <w:r>
        <w:rPr/>
        <w:t>CODE:-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&lt;cmath&gt;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class Rectangle;</w:t>
      </w:r>
    </w:p>
    <w:p>
      <w:pPr>
        <w:pStyle w:val="Normal"/>
        <w:bidi w:val="0"/>
        <w:jc w:val="left"/>
        <w:rPr/>
      </w:pPr>
      <w:r>
        <w:rPr/>
        <w:t>class Polar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float radius, angle;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Polar()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radius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angle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getPolar()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"Enter  Radius and Angle.\n";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 &gt;&gt; radius &gt;&gt; angle;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Polar(Rectangle &amp;);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display()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"The Radius = " &lt;&lt; radius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"The Angle = " &lt;&lt; angle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float retradius()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radius;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float retangle()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angle;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class Rectangle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float x, y;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Rectangle()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y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getRectangle()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"Enter  X and Y coordinates.\n";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 &gt;&gt; x &gt;&gt; y;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Rectangle(Polar &amp;p)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 = p.retradius() * cos(p.retangle());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y = p.retradius() * sin(p.retangle());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display()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"The X coordinate is " &lt;&lt; x &lt;&lt; "\n"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&lt;&lt; "The Y coordinate is " &lt;&lt; y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float retx()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float rety()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y;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Polar::Polar(Rectangle &amp;r)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float a;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 = atan((r.rety() / r.retx()));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angle = a * (180 / 3.14);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radius = sqrt((r.retx() * r.retx() + r.rety() * r.rety()));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Polar p1;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Rectangle r1;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ch;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"1.Polar to Rectangle.\n";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"2.Rectangle to polar.\n";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"3.Exit.\n";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"Enter your choice.\n";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 &gt;&gt; ch;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(ch)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p1.getPolar();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r1 = p1;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r1.display();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r1.getRectangle();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p1 = r1;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p1.display();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"Erroneous input.\n";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OUTPUT:-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83960" cy="33699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Q1)b)</w:t>
      </w:r>
    </w:p>
    <w:p>
      <w:pPr>
        <w:pStyle w:val="Normal"/>
        <w:bidi w:val="0"/>
        <w:jc w:val="left"/>
        <w:rPr/>
      </w:pPr>
      <w:r>
        <w:rPr/>
        <w:t>CODE:-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class list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name[20];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code;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float price;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getinfo(int i)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"Enter name of item " &lt;&lt; i &lt;&lt; "\n";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getchar();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cin.getline(name, 20);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"Enter code of item " &lt;&lt; i &lt;&lt; " \n";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 &gt;&gt; code;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"Enter price of item " &lt;&lt; i &lt;&lt; " \n";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 &gt;&gt; price;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display()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cout.setf(ios::showpoint);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cout.precision(5);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cout.setf(ios::left, ios::adjustfield);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cout.width(10);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name;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cout.width(7);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code;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cout.width(8);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cout.setf(ios::right, ios::adjustfield);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price;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list *l;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"Enter total no. of list items.\n";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 &gt;&gt; 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 = new list[n];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n; i++)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l[i].getinfo(i + 1);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cout.fill('-');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cout.width(25);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cout.setf(ios::left, ios::adjustfield);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cout.fill(' ');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cout.width(10);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"Name";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cout.width(7);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"Code";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cout.width(8);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"Price";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cout.fill('-');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cout.width(25);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cout.fill(' ');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n; i++)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l[i].display();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OUTPUT:-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1100" cy="35553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Q2)a)</w:t>
      </w:r>
    </w:p>
    <w:p>
      <w:pPr>
        <w:pStyle w:val="Normal"/>
        <w:bidi w:val="0"/>
        <w:jc w:val="left"/>
        <w:rPr/>
      </w:pPr>
      <w:r>
        <w:rPr/>
        <w:t>CODE:-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&lt;cstring&gt;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class str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*s;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len;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len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 = new char[len + 1];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strcpy(s, "");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str(char *str)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len = strlen(str);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 = new char[len + 1];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 = strcpy(s, str);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friend str operator+(str &amp;, str &amp;);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operator=(str);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display()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s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~str()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"Destructor called."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str operator+(str &amp;n, str &amp;m)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 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temp.len = strlen(n.s) + strlen(m.s);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temp.s = new char[temp.len + 1];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strcpy(temp.s, n.s);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strcat(temp.s, m.s);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temp;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str::operator=(str strn)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strcpy(s, strn.s);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 s1("Sorcier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 s2("MaheP");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 s3;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s3 = s1 + s2;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"FIRST STRING :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s1.display();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"SECOND STRING :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s2.display();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"COMBINED STRING :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s3.display();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OUTPUT:-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05575" cy="13938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Q2)b)</w:t>
      </w:r>
    </w:p>
    <w:p>
      <w:pPr>
        <w:pStyle w:val="Normal"/>
        <w:bidi w:val="0"/>
        <w:jc w:val="left"/>
        <w:rPr/>
      </w:pPr>
      <w:r>
        <w:rPr/>
        <w:t>CODE:-</w:t>
      </w:r>
    </w:p>
    <w:p>
      <w:pPr>
        <w:pStyle w:val="Normal"/>
        <w:bidi w:val="0"/>
        <w:jc w:val="left"/>
        <w:rPr/>
      </w:pPr>
      <w:r>
        <w:rPr/>
        <w:t># 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class Base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virtual void display()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cout&lt;&lt;"Display base class."&lt;&lt;endl;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virtual void show()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cout&lt;&lt;"Show base class."&lt;&lt;endl;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class Derived:public Base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display()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cout&lt;&lt;"Display derived class."&lt;&lt;endl;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show()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cout&lt;&lt;"Show derived class."&lt;&lt;endl;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Base B;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Derived 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Base *bptr;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bptr=&amp;B;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cout&lt;&lt;"bptr points to base."&lt;&lt;endl;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bptr-&gt;display();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bptr-&gt;show();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bptr=&amp;D;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cout&lt;&lt;"bptr points to derived."&lt;&lt;endl;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bptr-&gt;display();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bptr-&gt;show();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OUTPUT:-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8720" cy="12122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72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Q3)a)</w:t>
      </w:r>
    </w:p>
    <w:p>
      <w:pPr>
        <w:pStyle w:val="Normal"/>
        <w:bidi w:val="0"/>
        <w:jc w:val="left"/>
        <w:rPr/>
      </w:pPr>
      <w:r>
        <w:rPr/>
        <w:t>CODE:-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&lt;fstream&gt;</w:t>
      </w:r>
    </w:p>
    <w:p>
      <w:pPr>
        <w:pStyle w:val="Normal"/>
        <w:bidi w:val="0"/>
        <w:jc w:val="left"/>
        <w:rPr/>
      </w:pPr>
      <w:r>
        <w:rPr/>
        <w:t>#include &lt;cstring&gt;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arr[1000], c;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fstream f1;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f1.open("input.txt", ios::in);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f1.get(c);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(f1.good())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arr[i++] = c;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f1.get(c);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arr[i] = '\0';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"Contents of the file are:\n"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&lt;&lt; arr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f1.close();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f1.open("output.txt", ios::out);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j = 0; j &lt; i; j++)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 = arr[j];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(c == ' ')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while (arr[j + 1] == ' ' &amp;&amp; j &lt; i)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j++;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f1.put(c);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f1.close();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f1.open("output.txt");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"The resultant file is:\n";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f1.get(c);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(f1.good())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c;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f1.get(c);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f1.close();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-138430</wp:posOffset>
            </wp:positionH>
            <wp:positionV relativeFrom="paragraph">
              <wp:posOffset>226060</wp:posOffset>
            </wp:positionV>
            <wp:extent cx="6518910" cy="9391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9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Q3)b)</w:t>
      </w:r>
    </w:p>
    <w:p>
      <w:pPr>
        <w:pStyle w:val="Normal"/>
        <w:bidi w:val="0"/>
        <w:jc w:val="left"/>
        <w:rPr/>
      </w:pPr>
      <w:r>
        <w:rPr/>
        <w:t>CODE:-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&lt;fstream&gt;</w:t>
      </w:r>
    </w:p>
    <w:p>
      <w:pPr>
        <w:pStyle w:val="Normal"/>
        <w:bidi w:val="0"/>
        <w:jc w:val="left"/>
        <w:rPr/>
      </w:pPr>
      <w:r>
        <w:rPr/>
        <w:t>#include &lt;cstring&gt;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class telephone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name[20];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phone;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*ret_name()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name;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ret_phone()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phone;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getname(char *str)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strcpy(name, str);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getphone(int num)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phone = num;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display_phone(char *str, int i, telephone t[])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flag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j = 0; j &lt; i; j++)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(strcmp(str, t[j].ret_name()) == 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"Phone number is: " &lt;&lt; t[j].ret_phone() &lt;&lt; endl;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flag = 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(flag == 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"Record does not exist." &lt;&lt; endl;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display_name(int num, int i, telephone t[])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flag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j = 0; j &lt; i; j++)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(num == t[j].ret_phone())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"Name is: " &lt;&lt; t[j].ret_name() &lt;&lt; endl;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flag = 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(flag == 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"Record does not exist." &lt;&lt; endl;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modify_telephone(char *str, int i, telephone t[])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flag = 0, newnum;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j = 0; j &lt; i; j++)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(strcmp(str, t[j].ret_name()) == 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"Enter the new phone number." &lt;&lt; endl;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cin &gt;&gt; newnum;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t[j].getphone(newnum);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fstream f1;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f1.open("temp.txt", ios::out);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char str[20];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int num;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 (int j = 0; j &lt; i; j++)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f1 &lt;&lt; t[j].ret_name();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f1.put(' ');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f1 &lt;&lt; t[j].ret_phone();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f1.put('\n');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f1.close();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remove("tel.txt");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rename("temp.txt", "tel.txt");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flag = 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(flag == 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"Record does not exist." &lt;&lt; endl;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ch, i = 0, tempnum, num;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str[20], tempstr[20];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telephone t[10];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fstream f;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f.open("tel.txt", ios::in);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 &gt;&gt; tempstr;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(f.good())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t[i].getname(tempstr);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 &gt;&gt; tempnum;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t[i++].getphone(tempnum);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 &gt;&gt; tempstr;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"1.Search a Telephone Record as per name."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"2.Search a name as per Telephone Record."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"3.Modify a Telephone Record as per name."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"4.Exit."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 &gt;&gt; ch;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(ch)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"Enter the name." &lt;&lt; endl;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cin &gt;&gt; str;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display_phone(str, i, 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"Enter the number." &lt;&lt; endl;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cin &gt;&gt; num;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display_name(num, i, 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"Enter the name." &lt;&lt; endl;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cin &gt;&gt; str;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modify_telephone(str, i, 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"Erroneous input."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OUTPUT:-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706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525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Q4)a)</w:t>
      </w:r>
    </w:p>
    <w:p>
      <w:pPr>
        <w:pStyle w:val="Normal"/>
        <w:bidi w:val="0"/>
        <w:jc w:val="left"/>
        <w:rPr/>
      </w:pPr>
      <w:r>
        <w:rPr/>
        <w:t>CODE:-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double a;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try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"Enter value."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 &gt;&gt; a;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(a &gt; 9999)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throw a;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"Input= " &lt;&lt; a;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catch (double a)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"Error caught.Input greater than 9999."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OUTPUT:-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42405" cy="102933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40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79540" cy="10490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br w:type="page"/>
      </w:r>
    </w:p>
    <w:p>
      <w:pPr>
        <w:pStyle w:val="Normal"/>
        <w:bidi w:val="0"/>
        <w:jc w:val="left"/>
        <w:rPr/>
      </w:pPr>
      <w:r>
        <w:rPr/>
        <w:t>Q4)b)</w:t>
      </w:r>
    </w:p>
    <w:p>
      <w:pPr>
        <w:pStyle w:val="Normal"/>
        <w:bidi w:val="0"/>
        <w:jc w:val="left"/>
        <w:rPr/>
      </w:pPr>
      <w:r>
        <w:rPr/>
        <w:t>CODE:-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template &lt;class T&gt;</w:t>
      </w:r>
    </w:p>
    <w:p>
      <w:pPr>
        <w:pStyle w:val="Normal"/>
        <w:bidi w:val="0"/>
        <w:jc w:val="left"/>
        <w:rPr/>
      </w:pPr>
      <w:r>
        <w:rPr/>
        <w:t>void exchange(T &amp;a, T &amp;b)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 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temp = a;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 = b;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 = temp;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i1 = 5, i2 = 10;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"For int."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"i1= " &lt;&lt; i1 &lt;&lt; " i2= " &lt;&lt; i2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exchange(i1, i2);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"i1= " &lt;&lt; i1 &lt;&lt; " i2= " &lt;&lt; i2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float f1 = 5.5, f2 = 10.56;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"For float."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"f1= " &lt;&lt; f1 &lt;&lt; " f2= " &lt;&lt; f2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exchange(f1, f2);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"f1= " &lt;&lt; f1 &lt;&lt; " f2= " &lt;&lt; f2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c1 = 'a', c2 = 'b';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"For char."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"c1= " &lt;&lt; c1 &lt;&lt; " c2= " &lt;&lt; c2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exchange(c1, c2);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"c1= " &lt;&lt; c1 &lt;&lt; " c2= " &lt;&lt; c2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OUTPUT:-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6340" cy="163258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34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Q4)c)</w:t>
      </w:r>
    </w:p>
    <w:p>
      <w:pPr>
        <w:pStyle w:val="Normal"/>
        <w:bidi w:val="0"/>
        <w:jc w:val="left"/>
        <w:rPr/>
      </w:pPr>
      <w:r>
        <w:rPr/>
        <w:t>CODE:-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void func1()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"Function 1 invoked.\n";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throw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"Function 1 completed.\n";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func2()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"Function 2 invoked.\n";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func1();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"Function 2 completed.\n";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func3()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"Function 3 invoked.\n";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try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func2();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catch (int a)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"Error Caught.\n";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"Function 3 Completed.\n";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func3();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OUTPUT:-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4135" cy="113093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13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Q5)a)</w:t>
      </w:r>
    </w:p>
    <w:p>
      <w:pPr>
        <w:pStyle w:val="Normal"/>
        <w:bidi w:val="0"/>
        <w:jc w:val="left"/>
        <w:rPr/>
      </w:pPr>
      <w:r>
        <w:rPr/>
        <w:t>CODE:-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&lt;string&gt;</w:t>
      </w:r>
    </w:p>
    <w:p>
      <w:pPr>
        <w:pStyle w:val="Normal"/>
        <w:bidi w:val="0"/>
        <w:jc w:val="left"/>
        <w:rPr/>
      </w:pPr>
      <w:r>
        <w:rPr/>
        <w:t>#include &lt;algorithm&gt;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s1, s2;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"Enter The string."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 &gt;&gt; s1;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s2 = s1;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reverse(s1.begin(), s1.end());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(s2 == s1)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"The string is a palindrome."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"The string is not a palindrome."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OUTPUT:-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43345" cy="100266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4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68110" cy="107442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Q5)b)</w:t>
      </w:r>
    </w:p>
    <w:p>
      <w:pPr>
        <w:pStyle w:val="Normal"/>
        <w:bidi w:val="0"/>
        <w:jc w:val="left"/>
        <w:rPr/>
      </w:pPr>
      <w:r>
        <w:rPr/>
        <w:t>CODE:-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&lt;string&gt;</w:t>
      </w:r>
    </w:p>
    <w:p>
      <w:pPr>
        <w:pStyle w:val="Normal"/>
        <w:bidi w:val="0"/>
        <w:jc w:val="left"/>
        <w:rPr/>
      </w:pPr>
      <w:r>
        <w:rPr/>
        <w:t>#include &lt;algorithm&gt;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s1;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"Enter the string."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 &gt;&gt; s1;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"substr(0,3) function." &lt;&lt; endl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&lt;&lt; s1.substr(0, 3)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"capacity() function." &lt;&lt; endl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&lt;&lt; s1.capacity()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"find('h') function." &lt;&lt; endl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&lt;&lt; s1.find('h')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"insert(5,\"b\") function." &lt;&lt; endl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&lt;&lt; s1.insert(6, "br") &lt;&lt; endl;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OUTPUT:-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60160" cy="178117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16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Q5)c)</w:t>
      </w:r>
    </w:p>
    <w:p>
      <w:pPr>
        <w:pStyle w:val="Normal"/>
        <w:bidi w:val="0"/>
        <w:jc w:val="left"/>
        <w:rPr/>
      </w:pPr>
      <w:r>
        <w:rPr/>
        <w:t>CODE:-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&lt;string&gt;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s1;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"Enter the string."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 &gt;&gt; s1;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(string::iterator itr = s1.begin(); itr != s1.end(); itr++)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(*itr);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OUTPUT:-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3916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Q6)a)</w:t>
      </w:r>
    </w:p>
    <w:p>
      <w:pPr>
        <w:pStyle w:val="Normal"/>
        <w:bidi w:val="0"/>
        <w:jc w:val="left"/>
        <w:rPr/>
      </w:pPr>
      <w:r>
        <w:rPr/>
        <w:t>CODE:-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&lt;vector&gt;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vector&lt;int&gt; v(10, 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v[0] = 100;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v[9] = 200;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1; i &lt; 9; i++)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v[i] = 10;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10; i++)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v[i] &lt;&lt; "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OUTPUT:-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59525" cy="64071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2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Q6)b)</w:t>
      </w:r>
    </w:p>
    <w:p>
      <w:pPr>
        <w:pStyle w:val="Normal"/>
        <w:bidi w:val="0"/>
        <w:jc w:val="left"/>
        <w:rPr/>
      </w:pPr>
      <w:r>
        <w:rPr/>
        <w:t>CODE:-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&lt;list&gt;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list&lt;int&gt; L1;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L1.push_front(1); // Put in front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L1.push_front(2);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L1.push_back(3);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L1.push_back(4); // Put in back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"Original list: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x : L1)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x &lt;&lt; "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list&lt;int&gt; L2;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list&lt;int&gt;::iterator it;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it = L1.begin();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advance(it, 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L2.push_back(5);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L2.push_back(6);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L2.push_back(7);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L1.splice(it, L2); // Add L2 elems to any position of L1 list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"After splice: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x : L1)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x &lt;&lt; "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L1.sort(); // Sort L1 list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"After sort: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x : L1)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x &lt;&lt; "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list&lt;int&gt; L3;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L3.push_back(8);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L3.push_back(9);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L3.push_back(10);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L1.merge(L3); // Merge sorted lists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"After merge: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x : L1)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x &lt;&lt; "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OUTPUT:-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14465" cy="104711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46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24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204</TotalTime>
  <Application>LibreOffice/7.4.3.2$Linux_X86_64 LibreOffice_project/40$Build-2</Application>
  <AppVersion>15.0000</AppVersion>
  <Pages>22</Pages>
  <Words>1834</Words>
  <Characters>8440</Characters>
  <CharactersWithSpaces>12553</CharactersWithSpaces>
  <Paragraphs>695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2022-12-20T12:31:53Z</dcterms:created>
  <dc:creator/>
  <dc:description/>
  <dc:language>en-US</dc:language>
  <cp:lastModifiedBy/>
  <dcterms:modified xsi:type="dcterms:W3CDTF">2022-12-20T15:56:40Z</dcterms:modified>
  <cp:revision>2</cp:revision>
  <dc:subject/>
  <dc:title>Default</dc:title>
</cp:coreProperties>
</file>