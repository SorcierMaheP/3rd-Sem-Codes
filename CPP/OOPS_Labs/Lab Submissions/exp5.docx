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Students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name[20];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rollno;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name and roll number of student."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name &gt;&gt; rollno;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"Name: " &lt;&lt; name &lt;&lt; endl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"Roll Number: " &lt;&lt; rollno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Arts : public Students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history_marks;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geography_marks;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history and geography marks."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history_marks &gt;&gt; geography_marks;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"History marks: " &lt;&lt; history_marks &lt;&lt; endl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"Geography Marks: " &lt;&lt; geography_marks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Medical : public Students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anatomy_marks;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pathology_marks;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anatomy and pathology marks."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anatomy_marks &gt;&gt; pathology_marks;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"Anatomy marks: " &lt;&lt; anatomy_marks &lt;&lt; endl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"Pathology marks: " &lt;&lt; pathology_marks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Engineering : public Students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maths_marks;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maths marks."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maths_marks;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"Maths marks: " &lt;&lt; maths_marks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Mech : public Engineering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thermo_marks;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thermodynamic marks."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thermo_marks;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"Thermodynamics marks: " &lt;&lt; thermo_marks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Elec : public Engineering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machines_marks;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machines marks."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machines_marks;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"Machines marks: " &lt;&lt; machines_marks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Civil : public Engineering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geology_marks;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getdata()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geology marks."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geology_marks;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"Geology marks: " &lt;&lt; geology_marks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Arts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s1.Students::getdata();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s1.Students::display();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Medical s2;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s2.Students::getdata();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s2.getdata();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s2.Students::display();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Mech s3;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s3.Students::getdata();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s3.Engineering::getdata();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s3.Students::display();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s3.Engineering::display();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s3.display();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Elec s4;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s4.Students::getdata();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s4.Engineering::getdata();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s4.getdata();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s4.Students::display();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s4.Engineering::display();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s4.display();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Civil s5;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s5.Students::getdata();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s5.Engineering::getdata();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s5.getdata();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s5.Students::display();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s5.Engineering::display();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s5.display();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0;}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373380</wp:posOffset>
            </wp:positionV>
            <wp:extent cx="6120130" cy="3566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55245</wp:posOffset>
            </wp:positionH>
            <wp:positionV relativeFrom="paragraph">
              <wp:posOffset>3973195</wp:posOffset>
            </wp:positionV>
            <wp:extent cx="6120130" cy="3782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41275</wp:posOffset>
            </wp:positionH>
            <wp:positionV relativeFrom="paragraph">
              <wp:posOffset>7800340</wp:posOffset>
            </wp:positionV>
            <wp:extent cx="6120130" cy="1054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OUTPUT:-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student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rollno;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get_no(int 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rollno =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put_no()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"Roll number : " &lt;&lt; rollno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test : virtual public student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part1, part2;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get_m(float x, float 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part1 =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part2 =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put_m()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"Marks obtained : " &lt;&lt; endl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"Part 1 : " &lt;&lt; part1 &lt;&lt; endl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"Part2 : " &lt;&lt; part2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sports : public virtual student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protected: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score;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get_s(float 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score =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put_s()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"Sports marks : " &lt;&lt; score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result : public test, public sports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total;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 = part1 + part2 + score;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put_no();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put_m();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put_s();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"Total score : " &lt;&lt; total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 s1;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s1.get_no(211105032);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s1.get_m(87.5, 91.5);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s1.get_s(7.0);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8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alpha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alpha(int i 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"alpha initialized."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show_x()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"x = " &lt;&lt; x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beta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beta(float j = 0.0f)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 = j;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"beta initialized."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show_y()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"y = " &lt;&lt; y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gamma : public beta, public alpha // Beta is initialized first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m,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gamma(int a, int b, float c, int d) : alpha(d), beta(c) // Initialization List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b;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"gamma initialized."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show_mn()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"m = " &lt;&lt; m &lt;&lt; endl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"n = " &lt;&lt; n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gamma g(5, 10, 3.75, 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g.show_x();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g.show_y();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g.show_mn();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01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</TotalTime>
  <Application>LibreOffice/7.3.7.2$Linux_X86_64 LibreOffice_project/30$Build-2</Application>
  <AppVersion>15.0000</AppVersion>
  <Pages>8</Pages>
  <Words>693</Words>
  <Characters>3497</Characters>
  <CharactersWithSpaces>4901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2022-11-16T17:52:32Z</dcterms:created>
  <dc:creator/>
  <dc:description/>
  <dc:language>en-US</dc:language>
  <cp:lastModifiedBy/>
  <dcterms:modified xsi:type="dcterms:W3CDTF">2022-11-16T18:05:14Z</dcterms:modified>
  <cp:revision>2</cp:revision>
  <dc:subject/>
  <dc:title>Default</dc:title>
</cp:coreProperties>
</file>