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num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my_swap(int &amp;m, int &amp;n)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 = 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num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a,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the values of a and b."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a &gt;&gt;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"Values of a and b are a: " &lt;&lt; a &lt;&lt; " b: " &lt;&lt; b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n.my_swap(a, b);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"After swapping:"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"Values of a and b are a: " &lt;&lt; a &lt;&lt; " b: " &lt;&lt; b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7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#define PI 3.14159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calc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circar;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inline float area(int);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radius of circle and side of square."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r &gt;&gt; 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calcar()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circar = area(r);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"Area of circle is " &lt;&lt; circar &lt;&lt; "."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friend float sqarcalc(float);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float calc::area(int 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a = PI * r * 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float sqarcalc(int 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a = s * 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calc 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sqarar;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c.get();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c.calcar();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sqarar = sqarcalc(5);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"Area of square is " &lt;&lt; sqarar &lt;&lt; "."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9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#define PI 3.14159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calc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ca;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area(int 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"This figure is square."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 = s * 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area(int l, int b)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"This figure is rectangle."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 = l * b;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area(float 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"This figure is circle."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 = PI * r * 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"The area is : " &lt;&lt; ca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calc c1, c2, c3;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 = 5, b = 5, c = 10;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d = 5.5;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"Here, square and rectangle have integer dimensions and circle has float dimensions."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"a=" &lt;&lt; a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c1.area(a);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"b=" &lt;&lt; b &lt;&lt; " "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&lt;&lt; "c=" &lt;&lt; c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c2.area(b, 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"d=" &lt;&lt; d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c3.area(d);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9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63</TotalTime>
  <Application>LibreOffice/7.3.6.2$Linux_X86_64 LibreOffice_project/30$Build-2</Application>
  <AppVersion>15.0000</AppVersion>
  <Pages>5</Pages>
  <Words>399</Words>
  <Characters>1467</Characters>
  <CharactersWithSpaces>2146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2022-10-19T17:21:53Z</dcterms:created>
  <dc:creator/>
  <dc:description/>
  <dc:language>en-US</dc:language>
  <cp:lastModifiedBy/>
  <cp:lastPrinted>2022-10-19T17:44:09Z</cp:lastPrinted>
  <dcterms:modified xsi:type="dcterms:W3CDTF">2022-10-19T18:59:49Z</dcterms:modified>
  <cp:revision>4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