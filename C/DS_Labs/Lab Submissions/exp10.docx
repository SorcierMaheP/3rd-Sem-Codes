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  <w:t>#define MAX 100</w:t>
      </w:r>
    </w:p>
    <w:p>
      <w:pPr>
        <w:pStyle w:val="Normal"/>
        <w:bidi w:val="0"/>
        <w:jc w:val="left"/>
        <w:rPr/>
      </w:pPr>
      <w:r>
        <w:rPr/>
        <w:t>#define initial 1</w:t>
      </w:r>
    </w:p>
    <w:p>
      <w:pPr>
        <w:pStyle w:val="Normal"/>
        <w:bidi w:val="0"/>
        <w:jc w:val="left"/>
        <w:rPr/>
      </w:pPr>
      <w:r>
        <w:rPr/>
        <w:t>#define waiting 2</w:t>
      </w:r>
    </w:p>
    <w:p>
      <w:pPr>
        <w:pStyle w:val="Normal"/>
        <w:bidi w:val="0"/>
        <w:jc w:val="left"/>
        <w:rPr/>
      </w:pPr>
      <w:r>
        <w:rPr/>
        <w:t>#define visited 3</w:t>
      </w:r>
    </w:p>
    <w:p>
      <w:pPr>
        <w:pStyle w:val="Normal"/>
        <w:bidi w:val="0"/>
        <w:jc w:val="left"/>
        <w:rPr/>
      </w:pPr>
      <w:r>
        <w:rPr/>
        <w:t>int time = 0;</w:t>
      </w:r>
    </w:p>
    <w:p>
      <w:pPr>
        <w:pStyle w:val="Normal"/>
        <w:bidi w:val="0"/>
        <w:jc w:val="left"/>
        <w:rPr/>
      </w:pPr>
      <w:r>
        <w:rPr/>
        <w:t>int d[MAX], f[MAX];</w:t>
      </w:r>
    </w:p>
    <w:p>
      <w:pPr>
        <w:pStyle w:val="Normal"/>
        <w:bidi w:val="0"/>
        <w:jc w:val="left"/>
        <w:rPr/>
      </w:pPr>
      <w:r>
        <w:rPr/>
        <w:t>int state[MAX];</w:t>
      </w:r>
    </w:p>
    <w:p>
      <w:pPr>
        <w:pStyle w:val="Normal"/>
        <w:bidi w:val="0"/>
        <w:jc w:val="left"/>
        <w:rPr/>
      </w:pPr>
      <w:r>
        <w:rPr/>
        <w:t>int queue[MAX], front = -1, rear = -1;</w:t>
      </w:r>
    </w:p>
    <w:p>
      <w:pPr>
        <w:pStyle w:val="Normal"/>
        <w:bidi w:val="0"/>
        <w:jc w:val="left"/>
        <w:rPr/>
      </w:pPr>
      <w:r>
        <w:rPr/>
        <w:t>struct Edge;</w:t>
      </w:r>
    </w:p>
    <w:p>
      <w:pPr>
        <w:pStyle w:val="Normal"/>
        <w:bidi w:val="0"/>
        <w:jc w:val="left"/>
        <w:rPr/>
      </w:pPr>
      <w:r>
        <w:rPr/>
        <w:t>struct Vertex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info;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Vertex *nextVertex;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Edge *firstEdge;</w:t>
      </w:r>
    </w:p>
    <w:p>
      <w:pPr>
        <w:pStyle w:val="Normal"/>
        <w:bidi w:val="0"/>
        <w:jc w:val="left"/>
        <w:rPr/>
      </w:pPr>
      <w:r>
        <w:rPr/>
        <w:t>} *start = NULL;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Edge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Vertex *destVertex;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Edge *nextEdge;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struct Vertex *findVertex(int u);</w:t>
      </w:r>
    </w:p>
    <w:p>
      <w:pPr>
        <w:pStyle w:val="Normal"/>
        <w:bidi w:val="0"/>
        <w:jc w:val="left"/>
        <w:rPr/>
      </w:pPr>
      <w:r>
        <w:rPr/>
        <w:t>void insertVertex(int u);</w:t>
      </w:r>
    </w:p>
    <w:p>
      <w:pPr>
        <w:pStyle w:val="Normal"/>
        <w:bidi w:val="0"/>
        <w:jc w:val="left"/>
        <w:rPr/>
      </w:pPr>
      <w:r>
        <w:rPr/>
        <w:t>void insertEdge(int u, int v);</w:t>
      </w:r>
    </w:p>
    <w:p>
      <w:pPr>
        <w:pStyle w:val="Normal"/>
        <w:bidi w:val="0"/>
        <w:jc w:val="left"/>
        <w:rPr/>
      </w:pPr>
      <w:r>
        <w:rPr/>
        <w:t>void deleteEdge(int u, int v);</w:t>
      </w:r>
    </w:p>
    <w:p>
      <w:pPr>
        <w:pStyle w:val="Normal"/>
        <w:bidi w:val="0"/>
        <w:jc w:val="left"/>
        <w:rPr/>
      </w:pPr>
      <w:r>
        <w:rPr/>
        <w:t>void deleteIncomingEdges(int u);</w:t>
      </w:r>
    </w:p>
    <w:p>
      <w:pPr>
        <w:pStyle w:val="Normal"/>
        <w:bidi w:val="0"/>
        <w:jc w:val="left"/>
        <w:rPr/>
      </w:pPr>
      <w:r>
        <w:rPr/>
        <w:t>void deleteVertex(int u);</w:t>
      </w:r>
    </w:p>
    <w:p>
      <w:pPr>
        <w:pStyle w:val="Normal"/>
        <w:bidi w:val="0"/>
        <w:jc w:val="left"/>
        <w:rPr/>
      </w:pPr>
      <w:r>
        <w:rPr/>
        <w:t>void display();</w:t>
      </w:r>
    </w:p>
    <w:p>
      <w:pPr>
        <w:pStyle w:val="Normal"/>
        <w:bidi w:val="0"/>
        <w:jc w:val="left"/>
        <w:rPr/>
      </w:pPr>
      <w:r>
        <w:rPr/>
        <w:t>void BFS_Traversal();</w:t>
      </w:r>
    </w:p>
    <w:p>
      <w:pPr>
        <w:pStyle w:val="Normal"/>
        <w:bidi w:val="0"/>
        <w:jc w:val="left"/>
        <w:rPr/>
      </w:pPr>
      <w:r>
        <w:rPr/>
        <w:t>void BFS(int v);</w:t>
      </w:r>
    </w:p>
    <w:p>
      <w:pPr>
        <w:pStyle w:val="Normal"/>
        <w:bidi w:val="0"/>
        <w:jc w:val="left"/>
        <w:rPr/>
      </w:pPr>
      <w:r>
        <w:rPr/>
        <w:t>void insert_queue(int vertex);</w:t>
      </w:r>
    </w:p>
    <w:p>
      <w:pPr>
        <w:pStyle w:val="Normal"/>
        <w:bidi w:val="0"/>
        <w:jc w:val="left"/>
        <w:rPr/>
      </w:pPr>
      <w:r>
        <w:rPr/>
        <w:t>int delete_queue();</w:t>
      </w:r>
    </w:p>
    <w:p>
      <w:pPr>
        <w:pStyle w:val="Normal"/>
        <w:bidi w:val="0"/>
        <w:jc w:val="left"/>
        <w:rPr/>
      </w:pPr>
      <w:r>
        <w:rPr/>
        <w:t>int isEmpty_queue();</w:t>
      </w:r>
    </w:p>
    <w:p>
      <w:pPr>
        <w:pStyle w:val="Normal"/>
        <w:bidi w:val="0"/>
        <w:jc w:val="left"/>
        <w:rPr/>
      </w:pPr>
      <w:r>
        <w:rPr/>
        <w:t>void DFS_Traversal();</w:t>
      </w:r>
    </w:p>
    <w:p>
      <w:pPr>
        <w:pStyle w:val="Normal"/>
        <w:bidi w:val="0"/>
        <w:jc w:val="left"/>
        <w:rPr/>
      </w:pPr>
      <w:r>
        <w:rPr/>
        <w:t>void DFS(int v);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choice, u, origin, destin;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printf("1. Insert an vertex.\n");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printf("2. Insert an Edge.\n");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printf("3. Delete an vertex.\n");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printf("4. Delete an Edge.\n");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printf("5. Display.\n");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printf("6. BFS Traversal.\n");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printf("7. DFS Traversal.\n");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printf("8. Exit.\n");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your choice: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&amp;choice);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switch (choice)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a vertex to be inserted - 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scanf("%d", &amp;u);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insertVertex(u);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a edge to be inserted - 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scanf("%d %d", &amp;origin, &amp;destin);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insertEdge(origin, destin);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the vertex to be deleted - 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scanf("%d", &amp;u);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deleteIncomingEdges(u);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deleteVertex(u);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4: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a edge to be deleted - 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scanf("%d %d", &amp;origin, &amp;destin);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deleteEdge(origin, destin);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5: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display();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6: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BFS_Traversal();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7: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DFS_Traversal();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8: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exit(1);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printf("Entered wrong choice. Please re-enter choice");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insertVertex(int u)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Vertex *tmp, *ptr;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tmp = malloc(sizeof(struct Vertex));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tmp-&gt;info = u;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tmp-&gt;nextVertex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tmp-&gt;firstEdge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(start ==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start = tmp;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ptr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(ptr-&gt;nextVertex != 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ptr = ptr-&gt;nextVertex;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ptr-&gt;nextVertex = tmp;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deleteVertex(int u)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Vertex *tmp, *q;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Edge *p, *temporary;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(start ==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printf("No vertices to be deleted\n");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(start-&gt;info == u)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tmp = start;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start = start-&gt;nextVertex;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q = start;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(q-&gt;nextVertex != 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(q-&gt;nextVertex-&gt;info == u)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q = q-&gt;nextVertex;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(q-&gt;nextVertex == 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printf("Vertex not found.\n");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tmp = q-&gt;nextVertex;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q-&gt;nextVertex = tmp-&gt;nextVertex;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 = tmp-&gt;firstEdge;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(p !=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temporary = 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 = p-&gt;nextEdge;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free(temporary);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free(tmp);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deleteIncomingEdges(int u)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Vertex *ptr;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Edge *q, *tmp;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ptr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(ptr !=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(ptr-&gt;firstEdge == 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ptr = ptr-&gt;nextVertex;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continue;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(ptr-&gt;firstEdge-&gt;destVertex-&gt;info == u)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tmp = ptr-&gt;firstEdge;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ptr-&gt;firstEdge = ptr-&gt;firstEdge-&gt;nextEdge;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free(tmp);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continue;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q = ptr-&gt;firstEdge;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(q-&gt;nextEdge != 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(q-&gt;nextEdge-&gt;destVertex-&gt;info == u)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tmp = q-&gt;nextEdge;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q-&gt;nextEdge = tmp-&gt;nextEdge;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free(tmp);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continue;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q = q-&gt;nextEdge;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ptr = ptr-&gt;nextVertex;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Vertex *findVertex(int u)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Vertex *ptr, *loc;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ptr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(ptr !=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(ptr-&gt;info == u)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loc = ptr;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loc;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ptr = ptr-&gt;nextVertex;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loc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loc;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insertEdge(int u, int v)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Vertex *locu, *locv;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Edge *ptr, *tmp;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locu = findVertex(u);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locv = findVertex(v);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(locu ==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printf("Start vertex not present, first insert vertex %d\n", u);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(locv ==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printf("End vertex not present, first insert vertex %d\n", v);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tmp = malloc(sizeof(struct Edge));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tmp-&gt;destVertex = locv;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tmp-&gt;nextEdge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(locu-&gt;firstEdge ==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locu-&gt;firstEdge = tmp;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ptr = locu-&gt;firstEdge;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(ptr-&gt;nextEdge != 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ptr = ptr-&gt;nextEdge;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ptr-&gt;nextEdge = tmp;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deleteEdge(int u, int v)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Vertex *locu;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Edge *tmp, *q;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locu = findVertex(u);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(locu ==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printf("Start Vertex not present\n");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(locu-&gt;firstEdge ==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printf("Edge not present\n");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(locu-&gt;firstEdge-&gt;destVertex-&gt;info == v)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tmp = locu-&gt;firstEdge;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locu-&gt;firstEdge = locu-&gt;firstEdge-&gt;nextEdge;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free(tmp);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q = locu-&gt;firstEdge;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(q-&gt;nextEdge !=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(q-&gt;nextEdge-&gt;destVertex-&gt;info == v)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tmp = q-&gt;nextEdge;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q-&gt;nextEdge = tmp-&gt;nextEdge;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free(tmp);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q = q-&gt;nextEdge;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printf("This Edge not present in the graph\n");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display()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Vertex *ptr;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Edge *q;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ptr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(ptr !=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printf("%d -&gt; ", ptr-&gt;info);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q = ptr-&gt;firstEdge;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(q != 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printf("%d -&gt; ", q-&gt;destVertex-&gt;info);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q = q-&gt;nextEdge;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ptr = ptr-&gt;nextVertex;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BFS_Traversal()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v;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Vertex *ptr;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(v = 0; v &lt; MAX; v++)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state[v] = initial;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starting vertex for BFS -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 &amp;v);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BFS(v);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ptr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(ptr !=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(state[ptr-&gt;info] == initial)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BFS(ptr-&gt;info);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ptr = ptr-&gt;nextVertex;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BFS(int v)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Vertex *locw;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Edge *ptr;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w;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insert_queue(v);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state[v] = waiting;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(!isEmpty_queue())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 = delete_queue();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printf("%d ", w);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state[w] = visited;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locw = findVertex(w);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ptr = locw-&gt;firstEdge;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(ptr != 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(state[ptr-&gt;destVertex-&gt;info] == initial)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insert_queue(ptr-&gt;destVertex-&gt;info);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state[ptr-&gt;destVertex-&gt;info] = waiting;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ptr = ptr-&gt;nextEdge;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insert_queue(int vertex)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(rear == MAX - 1)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printf("Queue overflown\n");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(front == -1)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front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rear = rear + 1;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queue[rear] = vertex;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isEmpty_queue()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(front == -1 || front &gt; rear)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delete_queue()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del_item;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(isEmpty_queue())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printf("Queue Underflown\n");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exit(1);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del_item = queue[front];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front = front + 1;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del_item;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DFS_Traversal()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v;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Vertex *ptr;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(v = 0; v &lt; MAX; v++)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state[v] = initial;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starting vertex for DFS -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 &amp;v);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DFS(v);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ptr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(ptr !=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(state[ptr-&gt;info] == initial)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DFS(ptr-&gt;info);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ptr = ptr-&gt;nextVertex;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DFS(int v)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Vertex *locv;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Edge *ptr;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d[v] = ++time;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printf("%d ", v);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state[v] = visited;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locv = findVertex(v);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ptr = locv-&gt;firstEdge;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(ptr !=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(state[ptr-&gt;destVertex-&gt;info] == initial)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DFS(ptr-&gt;destVertex-&gt;info);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ptr = ptr-&gt;nextEdge;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f[v] = ++time;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966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4"/>
          <w:szCs w:val="4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44"/>
          <w:szCs w:val="4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966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966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966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966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966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839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5402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4"/>
      <w:szCs w:val="24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16</TotalTime>
  <Application>LibreOffice/7.4.3.2$Linux_X86_64 LibreOffice_project/40$Build-2</Application>
  <AppVersion>15.0000</AppVersion>
  <Pages>12</Pages>
  <Words>975</Words>
  <Characters>5444</Characters>
  <CharactersWithSpaces>8305</CharactersWithSpaces>
  <Paragraphs>407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2022-12-14T21:37:55Z</dcterms:created>
  <dc:creator/>
  <dc:description/>
  <dc:language>en-US</dc:language>
  <cp:lastModifiedBy/>
  <dcterms:modified xsi:type="dcterms:W3CDTF">2022-12-14T21:54:25Z</dcterms:modified>
  <cp:revision>2</cp:revision>
  <dc:subject/>
  <dc:title>Default</dc:title>
</cp:coreProperties>
</file>