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&lt;time.h&gt;</w:t>
      </w:r>
    </w:p>
    <w:p>
      <w:pPr>
        <w:pStyle w:val="Normal"/>
        <w:bidi w:val="0"/>
        <w:jc w:val="left"/>
        <w:rPr/>
      </w:pPr>
      <w:r>
        <w:rPr/>
        <w:t>#define MAX 5</w:t>
      </w:r>
    </w:p>
    <w:p>
      <w:pPr>
        <w:pStyle w:val="Normal"/>
        <w:bidi w:val="0"/>
        <w:jc w:val="left"/>
        <w:rPr/>
      </w:pPr>
      <w:r>
        <w:rPr/>
        <w:t>typedef struct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TaskId;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TaskTitle[20];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TaskDuration;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Status;</w:t>
      </w:r>
    </w:p>
    <w:p>
      <w:pPr>
        <w:pStyle w:val="Normal"/>
        <w:bidi w:val="0"/>
        <w:jc w:val="left"/>
        <w:rPr/>
      </w:pPr>
      <w:r>
        <w:rPr/>
        <w:t>} TASK;</w:t>
      </w:r>
    </w:p>
    <w:p>
      <w:pPr>
        <w:pStyle w:val="Normal"/>
        <w:bidi w:val="0"/>
        <w:jc w:val="left"/>
        <w:rPr/>
      </w:pPr>
      <w:r>
        <w:rPr/>
        <w:t>int front = -1, rear = -1;</w:t>
      </w:r>
    </w:p>
    <w:p>
      <w:pPr>
        <w:pStyle w:val="Normal"/>
        <w:bidi w:val="0"/>
        <w:jc w:val="left"/>
        <w:rPr/>
      </w:pPr>
      <w:r>
        <w:rPr/>
        <w:t>void insert(int[], int);</w:t>
      </w:r>
    </w:p>
    <w:p>
      <w:pPr>
        <w:pStyle w:val="Normal"/>
        <w:bidi w:val="0"/>
        <w:jc w:val="left"/>
        <w:rPr/>
      </w:pPr>
      <w:r>
        <w:rPr/>
        <w:t>int delete (int[]);</w:t>
      </w:r>
    </w:p>
    <w:p>
      <w:pPr>
        <w:pStyle w:val="Normal"/>
        <w:bidi w:val="0"/>
        <w:jc w:val="left"/>
        <w:rPr/>
      </w:pPr>
      <w:r>
        <w:rPr/>
        <w:t>int isFull()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(rear == MAX - 1)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isEmpty()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-1 || front == rear + 1)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insert(int a[], int item)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rear = rear + 1;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a[rear] = 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delete (int a[])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printf("Queue Underflow\n");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item = a[front];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 MAX;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a[i - 1] = a[i];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rear--;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display(int a[], TASK T[])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printf("The details of queued tasks are 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front; i &lt;= rear;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10; j++)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(a[i] == T[j].TaskId)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printf("TaskId: %d\nTaskTitle: %s\nTaskDuration: %d\nStatus: %c\n", T[j].TaskId, T[j].TaskTitle, T[j].TaskDuration, T[j].Status);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printf("************************************************\n");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delay(int 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long int t3;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clock_t t1, t2;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t3 = t * CLOCKS_PER_SEC;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t1 = t2 = clock();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((t2 - t1) &lt; t3)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t2 = clock();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TASK T[10];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FILE *fp;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Q[MAX];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fp = fopen("task.txt", "r");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10;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fscanf(fp, "%d%s%d %c", &amp;T[i].TaskId, T[i].TaskTitle, &amp;T[i].TaskDuration, &amp;T[i].Status);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ch, id, num;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to schedule a task.\n");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to run the task at start of queue.\n");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to display details of tasks that are queued up.\n");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task ID.\n");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&amp;id);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(int i = 0; i &lt; 10; i++)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(T[i].TaskId == id)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(T[i].Status == 'C' || T[i].Status == 'Q')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printf("Task cannot be scheduled.\n");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else if (!isFull())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insert(Q, T[i].TaskId);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T[i].Status = 'Q';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int time1, time2 = 0;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for (int j = rear; j &gt;= front; j--)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for (int k = 0; k &lt; 10; k++)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if (Q[j] == T[k].TaskId)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time1 = T[k].TaskDuration;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for (int k = 0; k &lt; 10; k++)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if (Q[j] == T[k].TaskId)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time2 += T[k].TaskDuration;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printf("The minimum and maximum waiting times are %d seconds and %d seconds respectively.\n", time1, time2);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num = delete (Q);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(int i = 0; i &lt; 10; i++)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(T[i].TaskId == num)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delay(T[i].TaskDuration);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T[i].Status = 'C';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display(Q, 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fclose(fp);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 cannot be scheduled.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550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minimum and maximum waiting times are 5 seconds and 26 seconds respectively.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details of queued tasks are 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100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200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300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400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500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details of queued tasks are 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200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300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400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500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550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details of queued tasks are 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200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300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400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500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550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4</TotalTime>
  <Application>LibreOffice/7.3.6.2$Linux_X86_64 LibreOffice_project/30$Build-2</Application>
  <AppVersion>15.0000</AppVersion>
  <Pages>7</Pages>
  <Words>1073</Words>
  <Characters>5179</Characters>
  <CharactersWithSpaces>7461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2022-10-03T17:23:35Z</dcterms:created>
  <dc:creator/>
  <dc:description/>
  <dc:language>en-US</dc:language>
  <cp:lastModifiedBy/>
  <dcterms:modified xsi:type="dcterms:W3CDTF">2022-10-03T17:28:10Z</dcterms:modified>
  <cp:revision>2</cp:revision>
  <dc:subject/>
  <dc:title>Default</dc:title>
</cp:coreProperties>
</file>