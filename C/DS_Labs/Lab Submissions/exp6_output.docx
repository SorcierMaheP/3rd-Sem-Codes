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7820" cy="4250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1455" cy="4264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7</TotalTime>
  <Application>LibreOffice/7.3.6.2$Linux_X86_64 LibreOffice_project/30$Build-2</Application>
  <AppVersion>15.0000</AppVersion>
  <Pages>2</Pages>
  <Words>2</Words>
  <Characters>16</Characters>
  <CharactersWithSpaces>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2022-10-24T20:30:56Z</dcterms:created>
  <dc:creator/>
  <dc:description/>
  <dc:language>en-US</dc:language>
  <cp:lastModifiedBy/>
  <dcterms:modified xsi:type="dcterms:W3CDTF">2022-11-01T17:35:03Z</dcterms:modified>
  <cp:revision>4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