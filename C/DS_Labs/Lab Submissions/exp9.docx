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*lchild;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*rchild;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lthread;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rthread;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struct node *insert(struct node *root, int ikey)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*tmp, *par,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found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root;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par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(ikey == ptr-&gt;info)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found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par = 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(ikey &lt; ptr-&gt;info)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(ptr-&gt;lthread == 0)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 = ptr-&gt;lchild;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(ptr-&gt;rthread == 0)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 = ptr-&gt;rchild;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(found)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printf("Duplicate key.\n");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tmp-&gt;info = ikey;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tmp-&gt;lthread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tmp-&gt;rthread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(par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root = tmp;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tmp-&gt;lchild = NULL;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tmp-&gt;rchild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(ikey &lt; par-&gt;info)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tmp-&gt;lchild = par-&gt;lchild;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tmp-&gt;rchild = par;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par-&gt;lthread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par-&gt;lchild = tmp;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(ikey &gt; par-&gt;info)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tmp-&gt;rchild = par-&gt;rchild;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tmp-&gt;lchild = par;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par-&gt;rthread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par-&gt;rchild = tmp;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root;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*insucc(struct node *root)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*ptr = root;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(root-&gt;rthread ==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root-&gt;rchild;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root-&gt;rchild;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(ptr-&gt;lthread !=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ptr = ptr-&gt;lchild;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*inpred(struct node *root)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*ptr = root;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(root-&gt;lthread ==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root-&gt;lchild;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root-&gt;lchild;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(ptr-&gt;rthread !=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ptr = ptr-&gt;rchild;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*case_a(struct node *root, struct node *par, struct node *ptr)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(par-&gt;lchild == ptr)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par-&gt;lthread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par-&gt;lchild = ptr-&gt;lchild;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par-&gt;rthread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par-&gt;rchild = ptr-&gt;rchild;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root;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*case_b(struct node *root, struct node *par, struct node *ptr)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*child, *p, *s;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(ptr-&gt;lthread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child = ptr-&gt;lchild;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child = ptr-&gt;rchild;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(par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= 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(par-&gt;lchild == ptr)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par-&gt;lchild = 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par-&gt;rchild = 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 = insucc(ptr);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inpred(ptr);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(ptr-&gt;lthread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p-&gt;rchild = 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(ptr-&gt;rthread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s-&gt;lchild = 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root;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*case_c(struct node *root, struct node *par, struct node *ptr)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*succ, *parsucc;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parsucc = 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succ = ptr-&gt;rchild;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(succ-&gt;lchild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parsucc = succ;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succ = succ-&gt;lchild;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ptr-&gt;info = succ-&gt;info;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(succ-&gt;lthread == 1 &amp;&amp; succ-&gt;rthread ==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= case_a(root, parsucc, succ);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= case_b(root, parsucc, succ);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root;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node *del(struct node *root, int dkey)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*par,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found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root;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par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(dkey == ptr-&gt;info)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found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par = 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(dkey &lt; ptr-&gt;info)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(ptr-&gt;lthread == 0)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 = ptr-&gt;lchild;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(ptr-&gt;rthread == 0)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 = ptr-&gt;rchild;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(found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not present in the tree.\n", dkey);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(ptr-&gt;lthread == 0 &amp;&amp; ptr-&gt;rthread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= case_c(root, par, 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(ptr-&gt;lthread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= case_b(root, par, 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(ptr-&gt;rthread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= case_b(root, par, 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= case_a(root, par, 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root;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search(struct node *ptr, int skey)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found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(p-&gt;info == skey)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found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(skey &lt; p-&gt;info)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(p-&gt;lthread == 0)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 = p-&gt;lchild;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(p-&gt;rthread == 0)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 = p-&gt;rchild;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(found)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printf("Key found in tree.\n");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printf("Key not found in tree.\n");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inorder(struct node *root)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(root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printf("Tree does not exist.\n");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root;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(ptr-&gt;lthread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ptr-&gt;lchild;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ptr-&gt;info);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insucc(ptr);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A[] = {1, 2, 3, 4, 5, 6, 7, 8, 9, 10, 11, 12, 13, 14, 15};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ch, elem;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*root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15;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root = insert(root, A[i]);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 to insert element.\n");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2 to delete element.\n");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3 to search element.\n");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4 to perform inorder traversal.\n");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5 to 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element to be inserted.\n");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root = insert(root, 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element to be deleted.\n");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root = del(root, 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element to be searched.\n");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search(root, 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inorder traversal of the tree is: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inorder(root);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4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-6985</wp:posOffset>
            </wp:positionH>
            <wp:positionV relativeFrom="paragraph">
              <wp:posOffset>3543935</wp:posOffset>
            </wp:positionV>
            <wp:extent cx="6120130" cy="3789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-27940</wp:posOffset>
            </wp:positionH>
            <wp:positionV relativeFrom="paragraph">
              <wp:posOffset>7332980</wp:posOffset>
            </wp:positionV>
            <wp:extent cx="6120130" cy="10998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6</TotalTime>
  <Application>LibreOffice/7.4.3.2$Linux_X86_64 LibreOffice_project/40$Build-2</Application>
  <AppVersion>15.0000</AppVersion>
  <Pages>7</Pages>
  <Words>791</Words>
  <Characters>3785</Characters>
  <CharactersWithSpaces>6212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2022-12-04T14:18:45Z</dcterms:created>
  <dc:creator/>
  <dc:description/>
  <dc:language>en-US</dc:language>
  <cp:lastModifiedBy/>
  <dcterms:modified xsi:type="dcterms:W3CDTF">2022-12-04T14:25:28Z</dcterms:modified>
  <cp:revision>2</cp:revision>
  <dc:subject/>
  <dc:title>Default</dc:title>
</cp:coreProperties>
</file>