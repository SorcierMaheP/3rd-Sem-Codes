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node node;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node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*prev;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data;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dig(int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 /=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count;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*create_linked_list(node *start)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nodes.\n");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start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printf("\nEnter the data for node %d: ", i + 1);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&amp;temp-&gt;data);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temp-&gt;prev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(p-&gt;next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temp-&gt;prev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display_num(node *start)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printf("Linked list is empty\n");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printf("The number is: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while(p!=NULL)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printf("%d", p-&gt;data);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p-&gt;prev;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display_linked_list(node *start)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printf("Linked list is empty\n");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printf("Linked list is: 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printf("%d-&gt;", p-&gt;data);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printf("%d\n", p-&gt;data);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*swap(node *start)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*p, *q, *r;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 = start-&gt;next;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(q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 = p-&gt;prev;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p-&gt;prev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p-&gt;next = q-&gt;next;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q-&gt;next = q-&gt;prev;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q-&gt;prev = 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(count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 = q;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p-&gt;next-&gt;prev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(q-&gt;prev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q-&gt;prev-&gt;next = q;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*create_num_ll(node *start, int num, int digmax)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start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(digmax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digmax;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temp-&gt;data = num %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temp-&gt;prev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(p-&gt;next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temp-&gt;prev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 /=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*add_ll(node *start1, node *start2, node *start3)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 = start1, *q = start2, *temp, *r;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carry = 0, sum, p_dig, q_dig;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 != NULL &amp;&amp; q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p_dig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p_dig = p-&gt;data;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q_dig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q_dig = q-&gt;data;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sum = carry + p_dig + q_dig;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(sum &gt;= 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carry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 -=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carry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temp-&gt;data = sum;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(start3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temp-&gt;prev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start3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 =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while (r-&gt;next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r = r-&gt;next;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temp-&gt;prev = 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 = q-&gt;next;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(carry ==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 =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 (r-&gt;next !=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 = r-&gt;next;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temp-&gt;data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temp-&gt;next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temp-&gt;prev = 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r-&gt;next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start3;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ch, num1, num2, digmax;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*start1 = NULL, *start2 = NULL, *start3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1 to swap elements of doubly linked list.\n");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2 to create two DLL in which info info part contains digit of a given number.Also addition is performed on them.\n");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3 to exit.\n");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start1 = create_linked_list(start1);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printf("Before swapping:\n");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display_linked_list(start1);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start1 = swap(start1);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printf("After swapping:\n");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display_linked_list(start1);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printf("Enter the numbers 1 and 2.\n");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scanf("%d%d", &amp;num1, &amp;num2);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(dig(num1) &gt; dig(num2))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digmax = dig(num1);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digmax = dig(num2);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start1 = create_num_ll(start1, num1, digmax);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printf("Number 1 is:\n");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display_linked_list(start1);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start2 = create_num_ll(start2, num2, digmax);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printf("Number 2 is:\n");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display_linked_list(start2);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start3 = add_ll(start1, start2, start3);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printf("The added number is:\n");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display_linked_list(start3);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display_num(start3);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printf("Erroneous input.\n");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7490" cy="4282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typedef struct node node;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node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info;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*create_list(node *last)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*temp,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nodes.\n");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data.\n");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 = (node *)malloc(sizeof(node));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&amp;temp-&gt;info);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temp-&gt;link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(last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last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last-&gt;link =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temp-&gt;link = last-&gt;link;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last-&gt;link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last = 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*display_list(node *last)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(last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printf("The circular linked list is empty.\n");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last-&gt;link;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printf("The elements of the circular linked list are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 p-&gt;info);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while (p != last-&gt;link);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*del(node *last, int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node *tmp, *p;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(last-&gt;link == last &amp;&amp; last-&gt;info ==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tmp =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last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free(tmp);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(last-&gt;link-&gt;info ==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tmp = last-&gt;link;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last-&gt;link = tmp-&gt;link;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free(tmp);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last-&gt;link;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(p-&gt;link != last)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(p-&gt;link-&gt;info ==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tmp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p-&gt;link = tmp-&gt;link;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free(tmp);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(last-&gt;info ==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tmp =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p-&gt;link = last-&gt;link;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last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free(tmp);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*delete_alt_nodes(node *last)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*p, *q, *temp;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(last == NULL)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 = q = last-&gt;link;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(count % 2 ==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temp = p;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last = del(last, temp-&gt;info);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 = p-&gt;link;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while (p != q);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last;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node *last =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1 to create circular LL and delete alternate nodes.\n");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2 to exit.\n");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last = create_list(last);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printf("Circular list before removal:\n");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display_list(last);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printf("Circular list after removal.\n");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last = delete_alt_nodes(last);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display_list(last);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printf("Erroneous input.\n");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1455" cy="4264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9</TotalTime>
  <Application>LibreOffice/7.3.6.2$Linux_X86_64 LibreOffice_project/30$Build-2</Application>
  <AppVersion>15.0000</AppVersion>
  <Pages>10</Pages>
  <Words>1006</Words>
  <Characters>4893</Characters>
  <CharactersWithSpaces>8024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2022-10-24T20:30:56Z</dcterms:created>
  <dc:creator/>
  <dc:description/>
  <dc:language>en-US</dc:language>
  <cp:lastModifiedBy/>
  <dcterms:modified xsi:type="dcterms:W3CDTF">2022-11-01T17:34:33Z</dcterms:modified>
  <cp:revision>3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