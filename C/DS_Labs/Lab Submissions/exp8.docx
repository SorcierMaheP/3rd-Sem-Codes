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#define FALSE 0</w:t>
      </w:r>
    </w:p>
    <w:p>
      <w:pPr>
        <w:pStyle w:val="Normal"/>
        <w:bidi w:val="0"/>
        <w:jc w:val="left"/>
        <w:rPr/>
      </w:pPr>
      <w:r>
        <w:rPr/>
        <w:t>#define TRUE 1</w:t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balance;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*rchild;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struct node *insert_left_check(struct node *pptr, int *ptaller);</w:t>
      </w:r>
    </w:p>
    <w:p>
      <w:pPr>
        <w:pStyle w:val="Normal"/>
        <w:bidi w:val="0"/>
        <w:jc w:val="left"/>
        <w:rPr/>
      </w:pPr>
      <w:r>
        <w:rPr/>
        <w:t>struct node *insert_LeftBalance(struct node *pptr);</w:t>
      </w:r>
    </w:p>
    <w:p>
      <w:pPr>
        <w:pStyle w:val="Normal"/>
        <w:bidi w:val="0"/>
        <w:jc w:val="left"/>
        <w:rPr/>
      </w:pPr>
      <w:r>
        <w:rPr/>
        <w:t>struct node *insert_right_check(struct node *pptr, int *ptaller);</w:t>
      </w:r>
    </w:p>
    <w:p>
      <w:pPr>
        <w:pStyle w:val="Normal"/>
        <w:bidi w:val="0"/>
        <w:jc w:val="left"/>
        <w:rPr/>
      </w:pPr>
      <w:r>
        <w:rPr/>
        <w:t>struct node *insert_RightBalance(struct node *pptr);</w:t>
      </w:r>
    </w:p>
    <w:p>
      <w:pPr>
        <w:pStyle w:val="Normal"/>
        <w:bidi w:val="0"/>
        <w:jc w:val="left"/>
        <w:rPr/>
      </w:pPr>
      <w:r>
        <w:rPr/>
        <w:t>struct node *del_left_check(struct node *pptr, int *pshorter);</w:t>
      </w:r>
    </w:p>
    <w:p>
      <w:pPr>
        <w:pStyle w:val="Normal"/>
        <w:bidi w:val="0"/>
        <w:jc w:val="left"/>
        <w:rPr/>
      </w:pPr>
      <w:r>
        <w:rPr/>
        <w:t>struct node *del_RightBalance(struct node *pptr, int *pshorter);</w:t>
      </w:r>
    </w:p>
    <w:p>
      <w:pPr>
        <w:pStyle w:val="Normal"/>
        <w:bidi w:val="0"/>
        <w:jc w:val="left"/>
        <w:rPr/>
      </w:pPr>
      <w:r>
        <w:rPr/>
        <w:t>struct node *del_right_check(struct node *pptr, int *pshorter);</w:t>
      </w:r>
    </w:p>
    <w:p>
      <w:pPr>
        <w:pStyle w:val="Normal"/>
        <w:bidi w:val="0"/>
        <w:jc w:val="left"/>
        <w:rPr/>
      </w:pPr>
      <w:r>
        <w:rPr/>
        <w:t>struct node *del_LeftBalance(struct node *pptr, int *pshorter);</w:t>
      </w:r>
    </w:p>
    <w:p>
      <w:pPr>
        <w:pStyle w:val="Normal"/>
        <w:bidi w:val="0"/>
        <w:jc w:val="left"/>
        <w:rPr/>
      </w:pPr>
      <w:r>
        <w:rPr/>
        <w:t>struct node *RotateRight(struct node *pptr)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*aptr;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aptr = pptr-&gt;lchild;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pptr-&gt;lchild = aptr-&gt;rchild;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aptr-&gt;rchild = pptr;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*RotateLeft(struct node *pptr)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*aptr;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aptr = pptr-&gt;rchild;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pptr-&gt;rchild = aptr-&gt;lchild;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aptr-&gt;lchild = pptr;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*insert(struct node *pptr, int ikey)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int taller;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(pptr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pptr-&gt;info = ikey;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pptr-&gt;lchild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pptr-&gt;rchild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taller = TRUE;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(ikey &lt; pptr-&gt;info)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pptr-&gt;lchild = insert(pptr-&gt;lchild, ikey);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(taller == TRUE)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 = insert_left_check(pptr, &amp;taller);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(ikey &gt; pptr-&gt;info)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pptr-&gt;rchild = insert(pptr-&gt;rchild, ikey);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(taller == 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 = insert_right_check(pptr, &amp;taller);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printf("Duplicate key.\n");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taller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*insert_left_check(struct node *pptr, int *ptaller)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 (pptr-&gt;balance)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-1: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*ptaller =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insert_LeftBalance(pptr);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*ptaller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*insert_LeftBalance(struct node *pptr)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*aptr, *bptr;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aptr = pptr-&gt;lchild;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(aptr-&gt;balance ==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RotateRight(pptr);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bptr = aptr-&gt;rchild;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(bptr-&gt;balance)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-1: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pptr-&gt;lchild = RotateLeft(aptr);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RotateRight(pptr);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*insert_right_check(struct node *pptr, int *ptaller)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 (pptr-&gt;balance)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*ptaller =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-1: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insert_RightBalance(pptr);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*ptaller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*insert_RightBalance(struct node *pptr)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*aptr, *bptr;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aptr = pptr-&gt;rchild;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(aptr-&gt;balance == -1)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RotateLeft(pptr);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bptr = aptr-&gt;lchild;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(bptr-&gt;balance)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-1: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pptr-&gt;rchild = RotateRight(aptr);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RotateLeft(pptr);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*del(struct node *pptr, int dkey)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int shorter;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*tmp, *succ;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(pptr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printf("Key not found.\n");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shorter =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(dkey &lt; pptr-&gt;info)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pptr-&gt;lchild = del(pptr-&gt;lchild, dkey);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(shorter == TRUE)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 = del_left_check(pptr, &amp;shorter);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(dkey &gt; pptr-&gt;info)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pptr-&gt;rchild = del(pptr-&gt;rchild, dkey);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(shorter == TRUE)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 = del_right_check(pptr, &amp;shorter);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(pptr-&gt;lchild != NULL &amp;&amp; pptr-&gt;rchild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succ = pptr-&gt;rchild;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(succ-&gt;lchild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succ = succ-&gt;lchild;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pptr-&gt;info = succ-&gt;info;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pptr-&gt;rchild = del(pptr-&gt;rchild, succ-&gt;info);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(shorter == TRUE)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pptr = del_right_check(pptr, &amp;shorter);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pptr;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(pptr-&gt;lchild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pptr = pptr-&gt;lchild;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 if (pptr-&gt;rchild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pptr = pptr-&gt;rchild;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pptr = NULL;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shorter =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*del_left_check(struct node *pptr, int *pshorter)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 (pptr-&gt;balance)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*pshorter =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-1: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del_RightBalance(pptr, pshorter);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*del_RightBalance(struct node *pptr, int *pshorter)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*aptr, *bptr;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aptr = pptr-&gt;rchild;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(aptr-&gt;balance ==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aptr-&gt;balance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*pshorter =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RotateLeft(pptr);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(aptr-&gt;balance == -1)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RotateLeft(pptr);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bptr = aptr-&gt;lchild;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(bptr-&gt;balance)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-1: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pptr-&gt;rchild = RotateRight(aptr);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RotateLeft(pptr);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*del_right_check(struct node *pptr, int *pshorter)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 (pptr-&gt;balance)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*pshorter =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-1: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del_LeftBalance(pptr, pshorter);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*del_LeftBalance(struct node *pptr, int *pshorter)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*aptr, *bptr;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aptr = pptr-&gt;lchild;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(aptr-&gt;balance ==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aptr-&gt;balance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*pshorter =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RotateRight(pptr);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(aptr-&gt;balance ==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RotateRight(pptr);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bptr = aptr-&gt;rchild;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(bptr-&gt;balance)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-1: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pptr-&gt;balance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aptr-&gt;balance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bptr-&gt;balance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pptr-&gt;lchild = RotateLeft(aptr);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 = RotateRight(pptr);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*search(struct node *root, int 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(key == root-&gt;info)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(key &lt; root-&gt;info)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search(root-&gt;lchild, 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search(root-&gt;rchild, 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static int max, min, count = 0;</w:t>
      </w:r>
    </w:p>
    <w:p>
      <w:pPr>
        <w:pStyle w:val="Normal"/>
        <w:bidi w:val="0"/>
        <w:jc w:val="left"/>
        <w:rPr/>
      </w:pPr>
      <w:r>
        <w:rPr/>
        <w:t>void reverse_inorder(struct node *root, int 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min = root-&gt;info;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reverse_inorder(root-&gt;rchild, 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(count ==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max = root-&gt;info;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(m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root-&gt;info);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reverse_inorder(root-&gt;lchild, m);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height(struct 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h_left, h_right;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h_left = height(ptr-&gt;lchild);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h_right = height(ptr-&gt;rchild);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(h_left &gt; h_right)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 + h_left;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 + h_right;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getWidth(struct node *root, int level)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(level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(level &gt;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getWidth(root-&gt;lchild, level - 1) + getWidth(root-&gt;rchild, level - 1);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getMaxWidth(struct node *root)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maxWidth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width;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h = height(root);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1; i &lt;= h;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width = getWidth(root, 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(width &gt; maxWidth)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maxWidth = width;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maxWidth;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*root = NULL, *tp;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elem;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A[15] = {1, 2, 3, 4, 5, 6, 7, 8, 9, 10, 11, 12, 13, 14, 15};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15;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insert(root, A[i]);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to insert new element.\n");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to delete existing element.\n");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to search an element.\n");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to list all elements in descending order.\n");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5 to find maximum element in the tree.\n");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6 to find minimum element in the tree.\n");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7 to find width of the tree.\n");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8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element to be inserted.\n");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insert(root,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element to be deleted.\n");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del(root,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element to be searched.\n");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tp = search(root,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(tp ==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printf("Element not found.\n");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printf("Element found in tree.\n");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printf("Elements of tree in descending order are:\n");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reverse_inorder(root, 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reverse_inorder(root, 2);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maximum element in the tree is %d.\n", max);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reverse_inorder(root, 2);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minimum element in the tree is %d.\n", min);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maximum width of the tree is %d.\n", getMaxWidth(root));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8: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1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1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1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1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748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Application>LibreOffice/7.4.3.2$Linux_X86_64 LibreOffice_project/40$Build-2</Application>
  <AppVersion>15.0000</AppVersion>
  <Pages>13</Pages>
  <Words>1265</Words>
  <Characters>7031</Characters>
  <CharactersWithSpaces>10699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2022-11-22T18:15:50Z</dcterms:created>
  <dc:creator/>
  <dc:description/>
  <dc:language>en-US</dc:language>
  <cp:lastModifiedBy/>
  <dcterms:modified xsi:type="dcterms:W3CDTF">2022-11-22T18:26:21Z</dcterms:modified>
  <cp:revision>2</cp:revision>
  <dc:subject/>
  <dc:title>Default</dc:title>
</cp:coreProperties>
</file>