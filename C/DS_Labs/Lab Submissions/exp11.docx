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CODE:-</w:t>
      </w:r>
    </w:p>
    <w:p>
      <w:pPr>
        <w:pStyle w:val="Normal"/>
        <w:bidi w:val="0"/>
        <w:jc w:val="left"/>
        <w:rPr/>
      </w:pPr>
      <w:r>
        <w:rPr/>
        <w:t>#include &lt;stdio.h&gt;</w:t>
      </w:r>
    </w:p>
    <w:p>
      <w:pPr>
        <w:pStyle w:val="Normal"/>
        <w:bidi w:val="0"/>
        <w:jc w:val="left"/>
        <w:rPr/>
      </w:pPr>
      <w:r>
        <w:rPr/>
        <w:t>#include &lt;stdlib.h&gt;</w:t>
      </w:r>
    </w:p>
    <w:p>
      <w:pPr>
        <w:pStyle w:val="Normal"/>
        <w:bidi w:val="0"/>
        <w:jc w:val="left"/>
        <w:rPr/>
      </w:pPr>
      <w:r>
        <w:rPr/>
        <w:t>#define MAX 100</w:t>
      </w:r>
    </w:p>
    <w:p>
      <w:pPr>
        <w:pStyle w:val="Normal"/>
        <w:bidi w:val="0"/>
        <w:jc w:val="left"/>
        <w:rPr/>
      </w:pPr>
      <w:r>
        <w:rPr/>
        <w:t>int LinearSearch(int arr[], int n, int item)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i =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(i &lt; n &amp;&amp; item &gt; arr[i])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i++;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(arr[i] == item)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i;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-1;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int BinarySearch(int arr[], int low, int up, int item)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mid;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(low &gt; up)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-1;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mid = (low + up) / 2;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(item &gt; arr[mid])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BinarySearch(arr, mid + 1, up, item);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 if (item &lt; arr[mid])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BinarySearch(arr, low, mid - 1, item);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mid;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BubbleSort(int arr[], int n)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i, j, temp, exchange;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 = 0; i &lt; n - 1; i++)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exchange = 0;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(j = 0; j &lt; n - 1 - i; j++)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(arr[j] &gt; arr[j + 1])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temp = arr[j];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arr[j] = arr[j + 1];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arr[j + 1] = temp;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exchange++;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(!exchange)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SelectionSort(int arr[], int n)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i, j, min, temp;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 = 0; i &lt; n - 1; i++)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min = i;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(j = i + 1; j &lt; n; j++)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(arr[min] &gt; arr[j])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min = j;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(i != min)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temp = arr[i];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arr[i] = arr[min];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arr[min] = temp;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InsertionSort(int arr[], int n)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i, j, k;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 = 1; i &lt; n; i++)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k = arr[i];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(j = i - 1; j &gt;= 0 &amp;&amp; k &lt; arr[j]; j--)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arr[j + 1] = arr[j];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arr[j + 1] = k;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merge(int arr[], int temp[], int low1, int up1, int low2, int up2)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i = low1;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j = low2;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k = low1;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((i &lt;= up1) &amp;&amp; (j &lt;= up2))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(arr[i] &lt;= arr[j])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temp[k++] = arr[i++];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temp[k++] = arr[j++];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(i &lt;= up1)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temp[k++] = arr[i++];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(j &lt;= up2)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temp[k++] = arr[j++];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copy(int arr[], int temp[], int low, int up)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i;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 = low; i &lt;= up; i++)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arr[i] = temp[i];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MergeSort(int arr[], int low, int up)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mid;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temp[MAX];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(low &lt; up)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mid = (low + up) / 2;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MergeSort(arr, low, mid);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MergeSort(arr, mid + 1, up);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merge(arr, temp, low, mid, mid + 1, up);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copy(arr, temp, low, up);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printArray(int arr[], int n)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0; i &lt; n; i++)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printf("%d ", arr[i]);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ch, size, elem, index;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(1)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the size of the array.Enter -1 to exit.\n");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scanf("%d", &amp;size);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(size == -1)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exit(1);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int arr[size];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printf("Enter the array.\n");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for (int i = 0; i &lt; size; i++)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scanf("%d", &amp;arr[i]);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printf("Enter 1 to do linear search.\n");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printf("Enter 2 to do binary search.\n");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printf("Enter 3 to do bubble sort.\n");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printf("Enter 4 to do selection sort.\n");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printf("Enter 5 to do insertion sort.\n");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printf("Enter 6 to do merge sort.\n");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printf("Enter 7 to exit.\n");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scanf("%d", &amp;ch);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switch (ch)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case 1: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printf("Enter element to be searched.\n");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scanf("%d", &amp;elem);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index = LinearSearch(arr, size, elem);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if (index == -1)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printf("Element not found.\n");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printf("Element found at index %d in array.\n", index);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case 2: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printf("Enter element to be searched.\n");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scanf("%d", &amp;elem);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BubbleSort(arr, size);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index = BinarySearch(arr, 0, size - 1, elem);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if (index == -1)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printf("Element not found.\n");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printf("Element found at index %d in sorted array.\n", index);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case 3: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printf("Sorted array is:\n");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BubbleSort(arr, size);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printArray(arr, size);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printf("\n");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case 4: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printf("Sorted array is:\n");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SelectionSort(arr, size);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printArray(arr, size);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printf("\n");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case 5: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printf("Sorted array is:\n");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InsertionSort(arr, size);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printArray(arr, size);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printf("\n");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case 6: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printf("Sorted array is:\n");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MergeSort(arr, 0, size - 1);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printArray(arr, size);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printf("\n");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case 7: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exit(1);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default: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printf("Erroneous input.\n");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OUTPUT:-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839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839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839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5811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4"/>
      <w:szCs w:val="24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5</TotalTime>
  <Application>LibreOffice/7.4.3.2$Linux_X86_64 LibreOffice_project/40$Build-2</Application>
  <AppVersion>15.0000</AppVersion>
  <Pages>6</Pages>
  <Words>632</Words>
  <Characters>2804</Characters>
  <CharactersWithSpaces>4867</CharactersWithSpaces>
  <Paragraphs>198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2022-12-14T22:01:01Z</dcterms:created>
  <dc:creator/>
  <dc:description/>
  <dc:language>en-US</dc:language>
  <cp:lastModifiedBy/>
  <dcterms:modified xsi:type="dcterms:W3CDTF">2022-12-14T22:06:19Z</dcterms:modified>
  <cp:revision>2</cp:revision>
  <dc:subject/>
  <dc:title>Default</dc:title>
</cp:coreProperties>
</file>