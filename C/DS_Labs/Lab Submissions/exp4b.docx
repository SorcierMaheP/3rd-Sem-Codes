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node 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info[100];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 *top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isEmpty()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(top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push(char *item)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(temp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printf("Memory cannot be allocated.\n");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strcpy(temp-&gt;info, item);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temp-&gt;link = top;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top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stack_count()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count;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top;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count;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*pop()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*s = malloc(100);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(isEmpty())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printf("Stack Underflow.\n");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temp = top;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top = top-&gt;link;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strcpy(s, temp-&gt;info);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free(temp);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top;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printf("The elements of the stack are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printf("%s ", 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conv_postfix_to_infix()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postfix[200], infix[400], symbol[2], symb, a[200], b[200], tempstr[400] =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postfix array.\n");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scanf("%s", postfix);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postfix[i] != '\0';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char symbol[2] = {postfix[i], '\0'};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symb = postfix[i];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(symb)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'+':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'-':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'*':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'/':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'%':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'^':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(stack_count() &lt; 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printf("Error.Not sufficient values in the expression.\n");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strcpy(a, pop());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strcpy(b, pop());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sprintf(tempstr, "%s %s %s %s %s", "(", b, symbol, a, ")");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push(tempstr);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push(symbol);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(stack_count() ==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required infix string is : %s\n", pop());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printf("Error.The user input has too many values.\n");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top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cr;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1 to push an element.\n");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2 to pop an element.\n");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3 to display elements in stack.\n");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4 to convert postfix to infix.\n");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5 to exit.\n");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printf("Enter the character to be inserted.\n");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getchar();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scanf("%c", &amp;cr);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push(&amp;cr);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printf("Enter 2 to delete an element.\n");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printf("The deleted element was %s.\n", pop());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top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conv_postfix_to_infix();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printf("Erroneous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character to be inserted.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character to be inserted.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character to be inserted.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the stack are : a 5 3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delete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deleted element was 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the stack are : 5 3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postfix array.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efg-+he-sh-o+/*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required infix string is : ( ( e + ( f - g ) ) * ( ( h - e ) / ( ( s - h ) + o ) ) 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</TotalTime>
  <Application>LibreOffice/7.3.6.2$Linux_X86_64 LibreOffice_project/30$Build-2</Application>
  <AppVersion>15.0000</AppVersion>
  <Pages>5</Pages>
  <Words>689</Words>
  <Characters>3122</Characters>
  <CharactersWithSpaces>4439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2022-10-04T18:21:37Z</dcterms:created>
  <dc:creator/>
  <dc:description/>
  <dc:language>en-US</dc:language>
  <cp:lastModifiedBy/>
  <dcterms:modified xsi:type="dcterms:W3CDTF">2022-10-04T18:30:42Z</dcterms:modified>
  <cp:revision>5</cp:revision>
  <dc:subject/>
  <dc:title>Default</dc:title>
</cp:coreProperties>
</file>