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struct treenode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treenode *lchild;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treenode *rchild;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listnode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listnode *next;</w:t>
      </w:r>
    </w:p>
    <w:p>
      <w:pPr>
        <w:pStyle w:val="Normal"/>
        <w:bidi w:val="0"/>
        <w:jc w:val="left"/>
        <w:rPr/>
      </w:pPr>
      <w:r>
        <w:rPr/>
        <w:t>} *postptr = NULL, *inptr = NULL;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listnode *create_linked_list(struct listnode *start, int n)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listnode *temp, *p;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n;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 = (struct listnode *)malloc(sizeof(struct listnode));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 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(start == NULL)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start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 = start;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while (p-&gt;next != 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 = p-&gt;next;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p-&gt;next = 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start;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treenode *construct_in_post(struct listnode *inptr, struct listnode *postptr, int num)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treenode *temp;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listnode *q, *ptr;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i, j;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ptr = postptr;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1; i &lt; num;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ptr = ptr-&gt;next;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 = (struct treenode *)malloc(sizeof(struct treenode));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temp-&gt;info = ptr-&gt;info;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temp-&gt;lchild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temp-&gt;rchild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(num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 = inptr;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q-&gt;info != ptr-&gt;info;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q = q-&gt;next;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temp-&gt;lchild = construct_in_post(inptr, postptr,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(j = 1; j &lt;= i; j++)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postptr = postptr-&gt;next;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temp-&gt;rchild = construct_in_post(q-&gt;next, postptr, num - i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temp;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height(struct treenode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h_left, h_right;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h_left = height(ptr-&gt;lchild);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h_right = height(ptr-&gt;rchild);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(h_left &gt; h_right)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 + h_left;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1 + h_right;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finddepth(struct treenode *ptr, int skey)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depth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((ptr-&gt;info == skey) || (depth = finddepth(ptr-&gt;lchild, skey) &gt;= 0) || (depth = finddepth(ptr-&gt;rchild, skey) &gt;= 0))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depth+1;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depth;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displaylr(struct treenode *ptr, int level)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(level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(level &gt;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displaylr(ptr-&gt;lchild, level - 1);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displaylr(ptr-&gt;rchild, level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displayrl(struct treenode *ptr, int level)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(ptr == 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(level ==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printf("%d ", ptr-&gt;info);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(level &gt; 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displayrl(ptr-&gt;rchild, level - 1);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displayrl(ptr-&gt;lchild, level - 1);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levelorder(struct treenode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 = height(ptr);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&lt;= h; i++)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displaylr(ptr,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spiralorder(struct treenode *ptr)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h = height(ptr);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1; i &lt;= h; i++)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 % 2 == 1)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displaylr(ptr, i);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displayrl(ptr, i);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listnode *start1 = NULL, *start2 = NULL;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struct treenode *root1;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num, ch, skey;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nodes.\n");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inorder list.\n");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start1 = create_linked_list(start1, 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postorder list.\n");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start2 = create_linked_list(start2, 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root1 = construct_in_post(start1, start2, num);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1 to find height of the tree.\n");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2 to find depth of the given node.\n");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3 to perform level order traversal.\n");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4 to perform spiral order traversal.\n");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5 to exit.\n");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printf("The height of the tree is %d.\n", height(root1));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printf("Enter the value of the node.\n");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&amp;skey);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(finddepth(root1, skey) == -1)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printf("Tree is empty or node is not found.\n");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printf("The depth of the node in the tree is %d.\n", finddepth(root1, skey));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levelorder(root1);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spiralorder(root1);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exit(1);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printf("Erroneous input.\n");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70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2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</TotalTime>
  <Application>LibreOffice/7.3.6.2$Linux_X86_64 LibreOffice_project/30$Build-2</Application>
  <AppVersion>15.0000</AppVersion>
  <Pages>5</Pages>
  <Words>561</Words>
  <Characters>2984</Characters>
  <CharactersWithSpaces>4284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2022-11-10T18:34:05Z</dcterms:created>
  <dc:creator/>
  <dc:description/>
  <dc:language>en-US</dc:language>
  <cp:lastModifiedBy/>
  <dcterms:modified xsi:type="dcterms:W3CDTF">2022-11-10T18:38:03Z</dcterms:modified>
  <cp:revision>2</cp:revision>
  <dc:subject/>
  <dc:title>Default</dc:title>
</cp:coreProperties>
</file>