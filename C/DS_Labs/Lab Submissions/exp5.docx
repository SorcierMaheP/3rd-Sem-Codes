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int base_dec(int, int, int *, int *);</w:t>
      </w:r>
    </w:p>
    <w:p>
      <w:pPr>
        <w:pStyle w:val="Normal"/>
        <w:bidi w:val="0"/>
        <w:jc w:val="left"/>
        <w:rPr/>
      </w:pPr>
      <w:r>
        <w:rPr/>
        <w:t>void base_rec(int, int);</w:t>
      </w:r>
    </w:p>
    <w:p>
      <w:pPr>
        <w:pStyle w:val="Normal"/>
        <w:bidi w:val="0"/>
        <w:jc w:val="left"/>
        <w:rPr/>
      </w:pPr>
      <w:r>
        <w:rPr/>
        <w:t>void base_conv(int num, int base_n, int base_c)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count = 0, sum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(base_n != 10)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 = base_dec(num, base_n, &amp;sum, &amp;count);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base_rec(num, base_c);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base_dec(int num, int base_n, int *sum, int *count)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*sum;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*sum += ((num % 10) * pow(base_n, (*count)++));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base_dec(num / 10, base_n, sum, count);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base_rec(int num, int base_c)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base_rec(num / base_c, base_c);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 = num % base_c;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(rem &gt; 9)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printf("%c", 'A' + rem - 9);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printf("%d", rem);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towerh(int num, char from, char to, char temp)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printf("Move disk 1 from rod %c to rod %c.\n", from, to);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towerh(num - 1, from, temp, to);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printf("Move disk %d from rod %c to rod %c.\n", num, from, to);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towerh(num - 1, temp, to, from);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gcd(int a, int b)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(b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 == b)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(a &gt; b)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gcd(a - b, b);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gcd(a, b - a);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swap(char *x, char *y)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*x;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*x = *y;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*y =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revstr(char *str, int 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int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(*(str + num) == '\0')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revstr(str, num + 1);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&lt;= num)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swap(&amp;str[i++], &amp;str[num]);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node node;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*link;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</w:t>
      </w:r>
    </w:p>
    <w:p>
      <w:pPr>
        <w:pStyle w:val="Normal"/>
        <w:bidi w:val="0"/>
        <w:jc w:val="left"/>
        <w:rPr/>
      </w:pPr>
      <w:r>
        <w:rPr/>
        <w:t>create_linked_list(struct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nodes: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data for node %d: ", i + 1);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temp-&gt;link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(p-&gt;link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p-&gt;link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search_linked_list(struct node *start, int 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static int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printf("Element not found.\n");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(start-&gt;info == num)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printf("Element found in list at position %d.\n",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search_linked_list(start-&gt;link, 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base_n, base_c, num, a,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1 for base conversion.\n");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for tower of hanoi.\n");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for greatest common divisor.\n");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reverse a string.\n");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search an item in a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6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base of the number entered and the base it is to be converted.\n");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scanf("%d%d", &amp;base_n, &amp;base_c);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number to be converted.\n");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base_conv(num, base_n, base_c);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number of disks.\n");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moves involved in the Tower of Hanoi are 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towerh(num, 'A', 'B', 'C');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numbers.\n");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scanf("%d%d", &amp;a, &amp;b);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num = gcd(a, b);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GCD of the two numbers entered is %d.\n", 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string to be reversed.\n");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fgets(str, 20, stdin);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revstr(str, 0);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reversed string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fputs(str, stdout);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printf("Creating a linked list.\n");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create_linked_list(start);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item to be searched.\n");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search_linked_list(start, num);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635</wp:posOffset>
            </wp:positionV>
            <wp:extent cx="6650355" cy="3463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-160655</wp:posOffset>
            </wp:positionH>
            <wp:positionV relativeFrom="paragraph">
              <wp:posOffset>635</wp:posOffset>
            </wp:positionV>
            <wp:extent cx="6581140" cy="3247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-87630</wp:posOffset>
            </wp:positionH>
            <wp:positionV relativeFrom="paragraph">
              <wp:posOffset>635</wp:posOffset>
            </wp:positionV>
            <wp:extent cx="6461760" cy="2757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LibreOffice/7.3.6.2$Linux_X86_64 LibreOffice_project/30$Build-2</Application>
  <AppVersion>15.0000</AppVersion>
  <Pages>6</Pages>
  <Words>596</Words>
  <Characters>2942</Characters>
  <CharactersWithSpaces>4408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2022-10-20T16:43:35Z</dcterms:created>
  <dc:creator/>
  <dc:description/>
  <dc:language>en-US</dc:language>
  <cp:lastModifiedBy/>
  <dcterms:modified xsi:type="dcterms:W3CDTF">2022-10-20T16:54:39Z</dcterms:modified>
  <cp:revision>3</cp:revision>
  <dc:subject/>
  <dc:title>Default</dc:title>
</cp:coreProperties>
</file>