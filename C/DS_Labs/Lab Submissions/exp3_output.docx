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 cannot be scheduled.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550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minimum and maximum waiting times are 5 seconds and 26 seconds respectively.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details of queued tasks are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100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details of queued tasks are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the task ID.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550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details of queued tasks are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200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300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400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500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TaskId: 550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TaskTitle: New6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TaskDuration: 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Status: Q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************************************************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1 to schedule a task.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2 to run the task at start of queue.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3 to display details of tasks that are queued up.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Enter 4 to exit.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</TotalTime>
  <Application>LibreOffice/7.3.6.2$Linux_X86_64 LibreOffice_project/30$Build-2</Application>
  <AppVersion>15.0000</AppVersion>
  <Pages>3</Pages>
  <Words>621</Words>
  <Characters>3121</Characters>
  <CharactersWithSpaces>3585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2022-10-03T17:23:35Z</dcterms:created>
  <dc:creator/>
  <dc:description/>
  <dc:language>en-US</dc:language>
  <cp:lastModifiedBy/>
  <dcterms:modified xsi:type="dcterms:W3CDTF">2022-10-03T17:28:53Z</dcterms:modified>
  <cp:revision>3</cp:revision>
  <dc:subject/>
  <dc:title>Default</dc:title>
</cp:coreProperties>
</file>